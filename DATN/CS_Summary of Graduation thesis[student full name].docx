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C6A" w:rsidRPr="00FB43BC" w:rsidRDefault="00261C6A" w:rsidP="00261C6A">
      <w:pPr>
        <w:keepNext/>
        <w:spacing w:before="120" w:after="120" w:line="288" w:lineRule="auto"/>
        <w:jc w:val="center"/>
        <w:rPr>
          <w:sz w:val="20"/>
          <w:szCs w:val="28"/>
        </w:rPr>
      </w:pPr>
      <w:r w:rsidRPr="00FB43BC">
        <w:rPr>
          <w:sz w:val="20"/>
          <w:szCs w:val="28"/>
        </w:rPr>
        <w:t>VIETNAM-KOREA UNIVERSITY OF INFORMATION AND</w:t>
      </w:r>
      <w:r w:rsidR="00FF55D6" w:rsidRPr="00FB43BC">
        <w:rPr>
          <w:sz w:val="20"/>
          <w:szCs w:val="28"/>
        </w:rPr>
        <w:t xml:space="preserve"> </w:t>
      </w:r>
      <w:r w:rsidRPr="00FB43BC">
        <w:rPr>
          <w:sz w:val="20"/>
          <w:szCs w:val="28"/>
        </w:rPr>
        <w:t>COMMUNICATION TECHNOLOGY</w:t>
      </w:r>
    </w:p>
    <w:p w:rsidR="00A55302" w:rsidRPr="00FB43BC" w:rsidRDefault="005235A8" w:rsidP="00940D2F">
      <w:pPr>
        <w:spacing w:before="120" w:after="120" w:line="288" w:lineRule="auto"/>
        <w:jc w:val="center"/>
        <w:rPr>
          <w:b/>
          <w:sz w:val="34"/>
        </w:rPr>
      </w:pPr>
      <w:r w:rsidRPr="00FB43BC">
        <w:rPr>
          <w:b/>
          <w:sz w:val="34"/>
        </w:rPr>
        <w:t>Faculty of Computer Science</w:t>
      </w:r>
    </w:p>
    <w:p w:rsidR="00940D2F" w:rsidRDefault="00940D2F" w:rsidP="00940D2F">
      <w:pPr>
        <w:jc w:val="center"/>
        <w:rPr>
          <w:b/>
          <w:sz w:val="40"/>
        </w:rPr>
      </w:pPr>
    </w:p>
    <w:p w:rsidR="00FB43BC" w:rsidRPr="00940D2F" w:rsidRDefault="00FB43BC" w:rsidP="00940D2F">
      <w:pPr>
        <w:jc w:val="center"/>
        <w:rPr>
          <w:b/>
          <w:sz w:val="40"/>
        </w:rPr>
      </w:pPr>
    </w:p>
    <w:p w:rsidR="00105189" w:rsidRPr="00933993" w:rsidRDefault="00105189" w:rsidP="00FC6581">
      <w:pPr>
        <w:keepNext/>
        <w:spacing w:before="120" w:line="360" w:lineRule="auto"/>
        <w:jc w:val="center"/>
        <w:rPr>
          <w:szCs w:val="28"/>
        </w:rPr>
      </w:pPr>
      <w:r w:rsidRPr="00933993">
        <w:rPr>
          <w:noProof/>
          <w:szCs w:val="28"/>
        </w:rPr>
        <w:drawing>
          <wp:inline distT="0" distB="0" distL="0" distR="0" wp14:anchorId="43B894A7" wp14:editId="1B2BADBA">
            <wp:extent cx="1085728" cy="63504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098336" cy="642422"/>
                    </a:xfrm>
                    <a:prstGeom prst="rect">
                      <a:avLst/>
                    </a:prstGeom>
                    <a:ln>
                      <a:noFill/>
                    </a:ln>
                    <a:extLst>
                      <a:ext uri="{53640926-AAD7-44D8-BBD7-CCE9431645EC}">
                        <a14:shadowObscured xmlns:a14="http://schemas.microsoft.com/office/drawing/2010/main"/>
                      </a:ext>
                    </a:extLst>
                  </pic:spPr>
                </pic:pic>
              </a:graphicData>
            </a:graphic>
          </wp:inline>
        </w:drawing>
      </w:r>
    </w:p>
    <w:p w:rsidR="00A55302" w:rsidRDefault="00A55302" w:rsidP="00940D2F"/>
    <w:p w:rsidR="00FB43BC" w:rsidRDefault="00FB43BC" w:rsidP="00940D2F"/>
    <w:p w:rsidR="00940D2F" w:rsidRPr="00933993" w:rsidRDefault="00940D2F" w:rsidP="00940D2F"/>
    <w:p w:rsidR="00A55302" w:rsidRPr="00FB43BC" w:rsidRDefault="00211FDB" w:rsidP="00940D2F">
      <w:pPr>
        <w:spacing w:before="120" w:after="120" w:line="312" w:lineRule="auto"/>
        <w:jc w:val="center"/>
        <w:rPr>
          <w:sz w:val="28"/>
        </w:rPr>
      </w:pPr>
      <w:r w:rsidRPr="00FB43BC">
        <w:rPr>
          <w:sz w:val="28"/>
        </w:rPr>
        <w:t xml:space="preserve">SUMMARY OF </w:t>
      </w:r>
      <w:r w:rsidR="00F27B4C" w:rsidRPr="00FB43BC">
        <w:rPr>
          <w:sz w:val="28"/>
        </w:rPr>
        <w:t>GRADUATION THESIS</w:t>
      </w:r>
    </w:p>
    <w:p w:rsidR="00FC6581" w:rsidRPr="00FB43BC" w:rsidRDefault="00005846" w:rsidP="00940D2F">
      <w:pPr>
        <w:spacing w:before="120" w:after="120" w:line="312" w:lineRule="auto"/>
        <w:jc w:val="center"/>
        <w:rPr>
          <w:b/>
          <w:sz w:val="26"/>
          <w:szCs w:val="42"/>
        </w:rPr>
      </w:pPr>
      <w:r w:rsidRPr="00FB43BC">
        <w:rPr>
          <w:b/>
          <w:sz w:val="32"/>
          <w:szCs w:val="48"/>
        </w:rPr>
        <w:t>ABC</w:t>
      </w:r>
    </w:p>
    <w:p w:rsidR="00FC6581" w:rsidRDefault="00FC6581" w:rsidP="00940D2F">
      <w:pPr>
        <w:rPr>
          <w:sz w:val="24"/>
        </w:rPr>
      </w:pPr>
    </w:p>
    <w:p w:rsidR="00323EB1" w:rsidRDefault="00323EB1" w:rsidP="00940D2F">
      <w:pPr>
        <w:rPr>
          <w:sz w:val="24"/>
        </w:rPr>
      </w:pPr>
    </w:p>
    <w:p w:rsidR="00323EB1" w:rsidRPr="00FF55D6" w:rsidRDefault="00323EB1" w:rsidP="00940D2F">
      <w:pPr>
        <w:rPr>
          <w:sz w:val="24"/>
        </w:rPr>
      </w:pPr>
    </w:p>
    <w:p w:rsidR="00105189" w:rsidRPr="00FB43BC" w:rsidRDefault="00F27B4C" w:rsidP="004B5532">
      <w:pPr>
        <w:tabs>
          <w:tab w:val="left" w:pos="3150"/>
        </w:tabs>
        <w:spacing w:line="360" w:lineRule="auto"/>
        <w:ind w:firstLine="1701"/>
        <w:rPr>
          <w:sz w:val="20"/>
          <w:szCs w:val="36"/>
        </w:rPr>
      </w:pPr>
      <w:r w:rsidRPr="00FB43BC">
        <w:rPr>
          <w:sz w:val="20"/>
          <w:szCs w:val="36"/>
        </w:rPr>
        <w:t>Student</w:t>
      </w:r>
      <w:r w:rsidR="00105189" w:rsidRPr="00FB43BC">
        <w:rPr>
          <w:sz w:val="20"/>
          <w:szCs w:val="36"/>
        </w:rPr>
        <w:t xml:space="preserve">: </w:t>
      </w:r>
      <w:r w:rsidR="00105189" w:rsidRPr="00FB43BC">
        <w:rPr>
          <w:sz w:val="20"/>
          <w:szCs w:val="36"/>
        </w:rPr>
        <w:tab/>
      </w:r>
      <w:r w:rsidR="00B227B9" w:rsidRPr="00FB43BC">
        <w:rPr>
          <w:b/>
          <w:sz w:val="20"/>
          <w:szCs w:val="36"/>
        </w:rPr>
        <w:t>NGUYEN VAN A</w:t>
      </w:r>
    </w:p>
    <w:p w:rsidR="00105189" w:rsidRPr="00FB43BC" w:rsidRDefault="00F27B4C" w:rsidP="004B5532">
      <w:pPr>
        <w:tabs>
          <w:tab w:val="left" w:pos="3150"/>
        </w:tabs>
        <w:spacing w:line="360" w:lineRule="auto"/>
        <w:ind w:firstLine="1701"/>
        <w:rPr>
          <w:b/>
          <w:sz w:val="20"/>
          <w:szCs w:val="36"/>
        </w:rPr>
      </w:pPr>
      <w:r w:rsidRPr="00FB43BC">
        <w:rPr>
          <w:sz w:val="20"/>
          <w:szCs w:val="36"/>
        </w:rPr>
        <w:t>Class</w:t>
      </w:r>
      <w:r w:rsidR="00105189" w:rsidRPr="00FB43BC">
        <w:rPr>
          <w:sz w:val="20"/>
          <w:szCs w:val="36"/>
        </w:rPr>
        <w:t xml:space="preserve">: </w:t>
      </w:r>
      <w:r w:rsidR="00105189" w:rsidRPr="00FB43BC">
        <w:rPr>
          <w:sz w:val="20"/>
          <w:szCs w:val="36"/>
        </w:rPr>
        <w:tab/>
      </w:r>
      <w:r w:rsidR="00B227B9" w:rsidRPr="00FB43BC">
        <w:rPr>
          <w:b/>
          <w:sz w:val="20"/>
          <w:szCs w:val="36"/>
        </w:rPr>
        <w:t>18IT5</w:t>
      </w:r>
    </w:p>
    <w:p w:rsidR="00A55302" w:rsidRPr="00FB43BC" w:rsidRDefault="00F27B4C" w:rsidP="004B5532">
      <w:pPr>
        <w:tabs>
          <w:tab w:val="left" w:pos="3150"/>
        </w:tabs>
        <w:spacing w:line="360" w:lineRule="auto"/>
        <w:ind w:firstLine="1701"/>
        <w:rPr>
          <w:sz w:val="20"/>
          <w:szCs w:val="36"/>
        </w:rPr>
      </w:pPr>
      <w:r w:rsidRPr="00FB43BC">
        <w:rPr>
          <w:sz w:val="20"/>
          <w:szCs w:val="36"/>
        </w:rPr>
        <w:t>Supervisor</w:t>
      </w:r>
      <w:r w:rsidR="00A55302" w:rsidRPr="00FB43BC">
        <w:rPr>
          <w:sz w:val="20"/>
          <w:szCs w:val="36"/>
        </w:rPr>
        <w:t xml:space="preserve">: </w:t>
      </w:r>
      <w:r w:rsidR="00401F50" w:rsidRPr="00FB43BC">
        <w:rPr>
          <w:sz w:val="20"/>
          <w:szCs w:val="36"/>
        </w:rPr>
        <w:tab/>
      </w:r>
      <w:r w:rsidR="00B227B9" w:rsidRPr="00FB43BC">
        <w:rPr>
          <w:sz w:val="20"/>
          <w:szCs w:val="36"/>
        </w:rPr>
        <w:t>NGUYEN VAN B</w:t>
      </w:r>
    </w:p>
    <w:p w:rsidR="00320C61" w:rsidRPr="00933993" w:rsidRDefault="00320C61" w:rsidP="00940D2F"/>
    <w:p w:rsidR="00940D2F" w:rsidRDefault="00940D2F" w:rsidP="00940D2F"/>
    <w:p w:rsidR="00940D2F" w:rsidRDefault="00940D2F" w:rsidP="00940D2F"/>
    <w:p w:rsidR="00323EB1" w:rsidRDefault="00323EB1" w:rsidP="00940D2F"/>
    <w:p w:rsidR="00940D2F" w:rsidRPr="00933993" w:rsidRDefault="00940D2F" w:rsidP="00940D2F"/>
    <w:p w:rsidR="00F23418" w:rsidRPr="00933993" w:rsidRDefault="00F23418" w:rsidP="00940D2F"/>
    <w:p w:rsidR="00FC6581" w:rsidRPr="00FB43BC" w:rsidRDefault="004B5532" w:rsidP="00320C61">
      <w:pPr>
        <w:spacing w:line="360" w:lineRule="auto"/>
        <w:jc w:val="center"/>
        <w:rPr>
          <w:b/>
          <w:i/>
          <w:sz w:val="20"/>
          <w:szCs w:val="30"/>
        </w:rPr>
      </w:pPr>
      <w:r w:rsidRPr="00FB43BC">
        <w:rPr>
          <w:b/>
          <w:i/>
          <w:sz w:val="20"/>
          <w:szCs w:val="30"/>
        </w:rPr>
        <w:t xml:space="preserve">Da Nang, </w:t>
      </w:r>
      <w:r w:rsidR="00D300F3" w:rsidRPr="00FB43BC">
        <w:rPr>
          <w:b/>
          <w:i/>
          <w:sz w:val="20"/>
          <w:szCs w:val="30"/>
        </w:rPr>
        <w:t>December</w:t>
      </w:r>
      <w:r w:rsidRPr="00FB43BC">
        <w:rPr>
          <w:b/>
          <w:i/>
          <w:sz w:val="20"/>
          <w:szCs w:val="30"/>
        </w:rPr>
        <w:t xml:space="preserve"> </w:t>
      </w:r>
      <w:r w:rsidR="00005846" w:rsidRPr="00FB43BC">
        <w:rPr>
          <w:b/>
          <w:i/>
          <w:sz w:val="20"/>
          <w:szCs w:val="30"/>
        </w:rPr>
        <w:t>–</w:t>
      </w:r>
      <w:r w:rsidRPr="00FB43BC">
        <w:rPr>
          <w:b/>
          <w:i/>
          <w:sz w:val="20"/>
          <w:szCs w:val="30"/>
        </w:rPr>
        <w:t xml:space="preserve"> 2022</w:t>
      </w:r>
    </w:p>
    <w:p w:rsidR="00005846" w:rsidRDefault="00005846">
      <w:pPr>
        <w:rPr>
          <w:b/>
          <w:i/>
          <w:szCs w:val="30"/>
        </w:rPr>
      </w:pPr>
      <w:r>
        <w:rPr>
          <w:b/>
          <w:i/>
          <w:szCs w:val="30"/>
        </w:rPr>
        <w:br w:type="page"/>
      </w:r>
    </w:p>
    <w:p w:rsidR="00087935" w:rsidRPr="00FB43BC" w:rsidRDefault="00087935" w:rsidP="00087935">
      <w:pPr>
        <w:spacing w:before="120" w:after="120" w:line="288" w:lineRule="auto"/>
        <w:jc w:val="center"/>
        <w:rPr>
          <w:sz w:val="20"/>
          <w:szCs w:val="28"/>
        </w:rPr>
      </w:pPr>
      <w:r w:rsidRPr="00FB43BC">
        <w:rPr>
          <w:sz w:val="20"/>
          <w:szCs w:val="28"/>
        </w:rPr>
        <w:lastRenderedPageBreak/>
        <w:t>VIETNAM-KOREA UNIVERSITY OF INFORMATION AND</w:t>
      </w:r>
      <w:r w:rsidR="00323EB1" w:rsidRPr="00FB43BC">
        <w:rPr>
          <w:sz w:val="20"/>
          <w:szCs w:val="28"/>
        </w:rPr>
        <w:t xml:space="preserve"> </w:t>
      </w:r>
      <w:r w:rsidRPr="00FB43BC">
        <w:rPr>
          <w:sz w:val="20"/>
          <w:szCs w:val="28"/>
        </w:rPr>
        <w:t>COMMUNICATION TECHNOLOGY</w:t>
      </w:r>
    </w:p>
    <w:p w:rsidR="00940D2F" w:rsidRPr="00FB43BC" w:rsidRDefault="00087935" w:rsidP="00940D2F">
      <w:pPr>
        <w:jc w:val="center"/>
        <w:rPr>
          <w:b/>
          <w:sz w:val="32"/>
        </w:rPr>
      </w:pPr>
      <w:r w:rsidRPr="00FB43BC">
        <w:rPr>
          <w:b/>
          <w:sz w:val="32"/>
        </w:rPr>
        <w:t>Faculty of Computer Science</w:t>
      </w:r>
    </w:p>
    <w:p w:rsidR="00087935" w:rsidRDefault="00087935" w:rsidP="00940D2F">
      <w:pPr>
        <w:jc w:val="center"/>
        <w:rPr>
          <w:b/>
          <w:sz w:val="40"/>
        </w:rPr>
      </w:pPr>
    </w:p>
    <w:p w:rsidR="00087935" w:rsidRPr="00940D2F" w:rsidRDefault="00087935" w:rsidP="00940D2F">
      <w:pPr>
        <w:jc w:val="center"/>
        <w:rPr>
          <w:b/>
          <w:sz w:val="40"/>
        </w:rPr>
      </w:pPr>
    </w:p>
    <w:p w:rsidR="00940D2F" w:rsidRDefault="00940D2F" w:rsidP="00940D2F">
      <w:pPr>
        <w:keepNext/>
        <w:spacing w:before="120" w:line="360" w:lineRule="auto"/>
        <w:jc w:val="center"/>
        <w:rPr>
          <w:noProof/>
          <w:szCs w:val="28"/>
        </w:rPr>
      </w:pPr>
    </w:p>
    <w:p w:rsidR="001F1833" w:rsidRDefault="001F1833" w:rsidP="00940D2F">
      <w:pPr>
        <w:keepNext/>
        <w:spacing w:before="120" w:line="360" w:lineRule="auto"/>
        <w:jc w:val="center"/>
        <w:rPr>
          <w:noProof/>
          <w:szCs w:val="28"/>
        </w:rPr>
      </w:pPr>
    </w:p>
    <w:p w:rsidR="001F1833" w:rsidRPr="00933993" w:rsidRDefault="001F1833" w:rsidP="00940D2F">
      <w:pPr>
        <w:keepNext/>
        <w:spacing w:before="120" w:line="360" w:lineRule="auto"/>
        <w:jc w:val="center"/>
        <w:rPr>
          <w:szCs w:val="28"/>
        </w:rPr>
      </w:pPr>
    </w:p>
    <w:p w:rsidR="00940D2F" w:rsidRDefault="00940D2F" w:rsidP="00940D2F"/>
    <w:p w:rsidR="00940D2F" w:rsidRDefault="00940D2F" w:rsidP="00940D2F"/>
    <w:p w:rsidR="00FB43BC" w:rsidRPr="00933993" w:rsidRDefault="00FB43BC" w:rsidP="00940D2F"/>
    <w:p w:rsidR="00940D2F" w:rsidRPr="00FB43BC" w:rsidRDefault="00D2278F" w:rsidP="00940D2F">
      <w:pPr>
        <w:spacing w:before="120" w:after="120" w:line="312" w:lineRule="auto"/>
        <w:jc w:val="center"/>
        <w:rPr>
          <w:sz w:val="28"/>
        </w:rPr>
      </w:pPr>
      <w:r w:rsidRPr="00FB43BC">
        <w:rPr>
          <w:sz w:val="28"/>
        </w:rPr>
        <w:t xml:space="preserve">SUMMARY OF </w:t>
      </w:r>
      <w:r w:rsidR="00F27B4C" w:rsidRPr="00FB43BC">
        <w:rPr>
          <w:sz w:val="28"/>
        </w:rPr>
        <w:t>GRADUATION THESIS</w:t>
      </w:r>
    </w:p>
    <w:p w:rsidR="00940D2F" w:rsidRPr="00FB43BC" w:rsidRDefault="00005846" w:rsidP="00940D2F">
      <w:pPr>
        <w:spacing w:before="120" w:after="120" w:line="312" w:lineRule="auto"/>
        <w:jc w:val="center"/>
        <w:rPr>
          <w:b/>
          <w:sz w:val="26"/>
          <w:szCs w:val="42"/>
        </w:rPr>
      </w:pPr>
      <w:r w:rsidRPr="00FB43BC">
        <w:rPr>
          <w:b/>
          <w:sz w:val="32"/>
          <w:szCs w:val="48"/>
        </w:rPr>
        <w:t>ABC</w:t>
      </w:r>
    </w:p>
    <w:p w:rsidR="00940D2F" w:rsidRDefault="00940D2F" w:rsidP="00940D2F">
      <w:pPr>
        <w:spacing w:line="360" w:lineRule="auto"/>
        <w:jc w:val="center"/>
        <w:rPr>
          <w:sz w:val="26"/>
          <w:szCs w:val="28"/>
        </w:rPr>
      </w:pPr>
    </w:p>
    <w:p w:rsidR="00323EB1" w:rsidRPr="00FF55D6" w:rsidRDefault="00323EB1" w:rsidP="00940D2F">
      <w:pPr>
        <w:spacing w:line="360" w:lineRule="auto"/>
        <w:jc w:val="center"/>
        <w:rPr>
          <w:sz w:val="26"/>
          <w:szCs w:val="28"/>
        </w:rPr>
      </w:pPr>
    </w:p>
    <w:p w:rsidR="00940D2F" w:rsidRPr="00FF55D6" w:rsidRDefault="00940D2F" w:rsidP="00940D2F">
      <w:pPr>
        <w:rPr>
          <w:sz w:val="24"/>
        </w:rPr>
      </w:pPr>
    </w:p>
    <w:p w:rsidR="00940D2F" w:rsidRPr="00FB43BC" w:rsidRDefault="00341641" w:rsidP="004B5532">
      <w:pPr>
        <w:tabs>
          <w:tab w:val="left" w:pos="3150"/>
        </w:tabs>
        <w:spacing w:line="360" w:lineRule="auto"/>
        <w:ind w:firstLine="1701"/>
        <w:rPr>
          <w:sz w:val="20"/>
          <w:szCs w:val="36"/>
        </w:rPr>
      </w:pPr>
      <w:r w:rsidRPr="00FB43BC">
        <w:rPr>
          <w:sz w:val="20"/>
          <w:szCs w:val="36"/>
        </w:rPr>
        <w:t>Student</w:t>
      </w:r>
      <w:r w:rsidR="00940D2F" w:rsidRPr="00FB43BC">
        <w:rPr>
          <w:sz w:val="20"/>
          <w:szCs w:val="36"/>
        </w:rPr>
        <w:t xml:space="preserve">: </w:t>
      </w:r>
      <w:r w:rsidR="00940D2F" w:rsidRPr="00FB43BC">
        <w:rPr>
          <w:sz w:val="20"/>
          <w:szCs w:val="36"/>
        </w:rPr>
        <w:tab/>
      </w:r>
      <w:r w:rsidR="00B227B9" w:rsidRPr="00FB43BC">
        <w:rPr>
          <w:b/>
          <w:sz w:val="20"/>
          <w:szCs w:val="36"/>
        </w:rPr>
        <w:t>NGUYEN VAN A</w:t>
      </w:r>
    </w:p>
    <w:p w:rsidR="00940D2F" w:rsidRPr="00FB43BC" w:rsidRDefault="00341641" w:rsidP="004B5532">
      <w:pPr>
        <w:tabs>
          <w:tab w:val="left" w:pos="3150"/>
        </w:tabs>
        <w:spacing w:line="360" w:lineRule="auto"/>
        <w:ind w:firstLine="1701"/>
        <w:rPr>
          <w:b/>
          <w:sz w:val="20"/>
          <w:szCs w:val="36"/>
        </w:rPr>
      </w:pPr>
      <w:r w:rsidRPr="00FB43BC">
        <w:rPr>
          <w:sz w:val="20"/>
          <w:szCs w:val="36"/>
        </w:rPr>
        <w:t>Class</w:t>
      </w:r>
      <w:r w:rsidR="00940D2F" w:rsidRPr="00FB43BC">
        <w:rPr>
          <w:sz w:val="20"/>
          <w:szCs w:val="36"/>
        </w:rPr>
        <w:t xml:space="preserve">: </w:t>
      </w:r>
      <w:r w:rsidR="00940D2F" w:rsidRPr="00FB43BC">
        <w:rPr>
          <w:sz w:val="20"/>
          <w:szCs w:val="36"/>
        </w:rPr>
        <w:tab/>
      </w:r>
      <w:r w:rsidR="00B227B9" w:rsidRPr="00FB43BC">
        <w:rPr>
          <w:b/>
          <w:sz w:val="20"/>
          <w:szCs w:val="36"/>
        </w:rPr>
        <w:t>18IT5</w:t>
      </w:r>
    </w:p>
    <w:p w:rsidR="00940D2F" w:rsidRPr="00FB43BC" w:rsidRDefault="00341641" w:rsidP="004B5532">
      <w:pPr>
        <w:tabs>
          <w:tab w:val="left" w:pos="3150"/>
        </w:tabs>
        <w:spacing w:line="360" w:lineRule="auto"/>
        <w:ind w:firstLine="1701"/>
        <w:rPr>
          <w:sz w:val="20"/>
          <w:szCs w:val="36"/>
        </w:rPr>
      </w:pPr>
      <w:r w:rsidRPr="00FB43BC">
        <w:rPr>
          <w:sz w:val="20"/>
          <w:szCs w:val="36"/>
        </w:rPr>
        <w:t>Supervisor</w:t>
      </w:r>
      <w:r w:rsidR="00940D2F" w:rsidRPr="00FB43BC">
        <w:rPr>
          <w:sz w:val="20"/>
          <w:szCs w:val="36"/>
        </w:rPr>
        <w:t xml:space="preserve">: </w:t>
      </w:r>
      <w:r w:rsidR="00401F50" w:rsidRPr="00FB43BC">
        <w:rPr>
          <w:sz w:val="20"/>
          <w:szCs w:val="36"/>
        </w:rPr>
        <w:tab/>
      </w:r>
      <w:r w:rsidR="00B227B9" w:rsidRPr="00FB43BC">
        <w:rPr>
          <w:sz w:val="20"/>
          <w:szCs w:val="36"/>
        </w:rPr>
        <w:t>NGUYEN VAN B</w:t>
      </w:r>
    </w:p>
    <w:p w:rsidR="00940D2F" w:rsidRPr="00FF55D6" w:rsidRDefault="00940D2F" w:rsidP="00940D2F">
      <w:pPr>
        <w:rPr>
          <w:sz w:val="24"/>
        </w:rPr>
      </w:pPr>
    </w:p>
    <w:p w:rsidR="00602361" w:rsidRDefault="00602361" w:rsidP="00940D2F">
      <w:pPr>
        <w:rPr>
          <w:sz w:val="24"/>
        </w:rPr>
      </w:pPr>
    </w:p>
    <w:p w:rsidR="00323EB1" w:rsidRDefault="00323EB1" w:rsidP="00940D2F">
      <w:pPr>
        <w:rPr>
          <w:sz w:val="24"/>
        </w:rPr>
      </w:pPr>
    </w:p>
    <w:p w:rsidR="00323EB1" w:rsidRPr="00FF55D6" w:rsidRDefault="00323EB1" w:rsidP="00940D2F">
      <w:pPr>
        <w:rPr>
          <w:sz w:val="24"/>
        </w:rPr>
      </w:pPr>
    </w:p>
    <w:p w:rsidR="00602361" w:rsidRPr="00FF55D6" w:rsidRDefault="00602361" w:rsidP="00940D2F">
      <w:pPr>
        <w:rPr>
          <w:sz w:val="24"/>
        </w:rPr>
      </w:pPr>
    </w:p>
    <w:p w:rsidR="00636C8A" w:rsidRDefault="00404C19" w:rsidP="006B282E">
      <w:pPr>
        <w:spacing w:line="360" w:lineRule="auto"/>
        <w:jc w:val="center"/>
        <w:rPr>
          <w:b/>
          <w:i/>
          <w:szCs w:val="30"/>
        </w:rPr>
      </w:pPr>
      <w:bookmarkStart w:id="0" w:name="_Toc57216370"/>
      <w:bookmarkStart w:id="1" w:name="_Toc7979773"/>
      <w:bookmarkStart w:id="2" w:name="_Toc7979836"/>
      <w:bookmarkStart w:id="3" w:name="_Toc8805988"/>
      <w:bookmarkStart w:id="4" w:name="_Toc9016555"/>
      <w:bookmarkStart w:id="5" w:name="_Toc9522822"/>
      <w:bookmarkStart w:id="6" w:name="_Toc9522924"/>
      <w:r w:rsidRPr="00FB43BC">
        <w:rPr>
          <w:b/>
          <w:i/>
          <w:sz w:val="20"/>
          <w:szCs w:val="30"/>
        </w:rPr>
        <w:t xml:space="preserve">Da Nang, </w:t>
      </w:r>
      <w:r w:rsidR="00D300F3" w:rsidRPr="00FB43BC">
        <w:rPr>
          <w:b/>
          <w:i/>
          <w:sz w:val="20"/>
          <w:szCs w:val="30"/>
        </w:rPr>
        <w:t>December</w:t>
      </w:r>
      <w:r w:rsidRPr="00FB43BC">
        <w:rPr>
          <w:b/>
          <w:i/>
          <w:sz w:val="20"/>
          <w:szCs w:val="30"/>
        </w:rPr>
        <w:t xml:space="preserve"> - 2022</w:t>
      </w:r>
      <w:r w:rsidR="00636C8A">
        <w:rPr>
          <w:b/>
          <w:i/>
          <w:szCs w:val="30"/>
        </w:rPr>
        <w:br w:type="page"/>
      </w:r>
    </w:p>
    <w:bookmarkEnd w:id="0"/>
    <w:p w:rsidR="00636C8A" w:rsidRDefault="00636C8A" w:rsidP="00940D2F">
      <w:pPr>
        <w:sectPr w:rsidR="00636C8A" w:rsidSect="004B0E68">
          <w:pgSz w:w="8420" w:h="11907" w:orient="landscape" w:code="9"/>
          <w:pgMar w:top="1134" w:right="1134" w:bottom="1134" w:left="1134" w:header="567" w:footer="567" w:gutter="0"/>
          <w:pgBorders w:display="firstPage">
            <w:top w:val="thickThinSmallGap" w:sz="36" w:space="1" w:color="4472C4" w:themeColor="accent5"/>
            <w:left w:val="thickThinSmallGap" w:sz="36" w:space="4" w:color="4472C4" w:themeColor="accent5"/>
            <w:bottom w:val="thinThickSmallGap" w:sz="36" w:space="1" w:color="4472C4" w:themeColor="accent5"/>
            <w:right w:val="thinThickSmallGap" w:sz="36" w:space="4" w:color="4472C4" w:themeColor="accent5"/>
          </w:pgBorders>
          <w:pgNumType w:fmt="lowerRoman" w:start="1"/>
          <w:cols w:space="720"/>
          <w:docGrid w:linePitch="381"/>
        </w:sectPr>
      </w:pPr>
    </w:p>
    <w:p w:rsidR="0024321D" w:rsidRDefault="005870D6" w:rsidP="00323EB1">
      <w:pPr>
        <w:pStyle w:val="Title"/>
      </w:pPr>
      <w:bookmarkStart w:id="7" w:name="_Toc6684062"/>
      <w:bookmarkStart w:id="8" w:name="_Toc6684123"/>
      <w:bookmarkStart w:id="9" w:name="_Toc6688591"/>
      <w:bookmarkStart w:id="10" w:name="_Toc7979775"/>
      <w:bookmarkStart w:id="11" w:name="_Toc7979838"/>
      <w:bookmarkStart w:id="12" w:name="_Toc8805990"/>
      <w:bookmarkStart w:id="13" w:name="_Toc9016558"/>
      <w:bookmarkStart w:id="14" w:name="_Toc9522825"/>
      <w:bookmarkStart w:id="15" w:name="_Toc9522927"/>
      <w:bookmarkStart w:id="16" w:name="_Toc9622089"/>
      <w:bookmarkStart w:id="17" w:name="_Toc83724760"/>
      <w:bookmarkStart w:id="18" w:name="_Toc83724999"/>
      <w:bookmarkStart w:id="19" w:name="_Toc115460954"/>
      <w:bookmarkEnd w:id="1"/>
      <w:bookmarkEnd w:id="2"/>
      <w:bookmarkEnd w:id="3"/>
      <w:bookmarkEnd w:id="4"/>
      <w:bookmarkEnd w:id="5"/>
      <w:bookmarkEnd w:id="6"/>
      <w:r w:rsidRPr="005870D6">
        <w:lastRenderedPageBreak/>
        <w:t xml:space="preserve">TABLE OF </w:t>
      </w:r>
      <w:r w:rsidR="004D2865">
        <w:t>CONTENTS</w:t>
      </w:r>
      <w:bookmarkStart w:id="20" w:name="_Toc6684063"/>
      <w:bookmarkStart w:id="21" w:name="_Toc6684124"/>
      <w:bookmarkStart w:id="22" w:name="_Toc6688592"/>
      <w:bookmarkStart w:id="23" w:name="_Toc7253358"/>
      <w:bookmarkStart w:id="24" w:name="_Toc7978865"/>
      <w:bookmarkStart w:id="25" w:name="_Toc8805991"/>
      <w:bookmarkStart w:id="26" w:name="_Toc9016559"/>
      <w:bookmarkEnd w:id="7"/>
      <w:bookmarkEnd w:id="8"/>
      <w:bookmarkEnd w:id="9"/>
      <w:bookmarkEnd w:id="10"/>
      <w:bookmarkEnd w:id="11"/>
      <w:bookmarkEnd w:id="12"/>
      <w:bookmarkEnd w:id="13"/>
      <w:bookmarkEnd w:id="14"/>
      <w:bookmarkEnd w:id="15"/>
      <w:bookmarkEnd w:id="16"/>
      <w:bookmarkEnd w:id="17"/>
      <w:bookmarkEnd w:id="18"/>
      <w:bookmarkEnd w:id="19"/>
    </w:p>
    <w:p w:rsidR="000010EA" w:rsidRDefault="007A31F6">
      <w:pPr>
        <w:pStyle w:val="TOC2"/>
        <w:rPr>
          <w:rFonts w:asciiTheme="minorHAnsi" w:eastAsiaTheme="minorEastAsia" w:hAnsiTheme="minorHAnsi" w:cstheme="minorBidi"/>
          <w:b w:val="0"/>
          <w:bCs w:val="0"/>
          <w:noProof/>
          <w:szCs w:val="22"/>
        </w:rPr>
      </w:pPr>
      <w:r>
        <w:rPr>
          <w:b w:val="0"/>
          <w:bCs w:val="0"/>
        </w:rPr>
        <w:fldChar w:fldCharType="begin"/>
      </w:r>
      <w:r>
        <w:rPr>
          <w:b w:val="0"/>
          <w:bCs w:val="0"/>
        </w:rPr>
        <w:instrText xml:space="preserve"> TOC \o "1-4" \h \z \t "Heading 5,3,Title,2" </w:instrText>
      </w:r>
      <w:r>
        <w:rPr>
          <w:b w:val="0"/>
          <w:bCs w:val="0"/>
        </w:rPr>
        <w:fldChar w:fldCharType="separate"/>
      </w:r>
      <w:hyperlink w:anchor="_Toc115460954" w:history="1">
        <w:r w:rsidR="000010EA" w:rsidRPr="00AC4D61">
          <w:rPr>
            <w:rStyle w:val="Hyperlink"/>
            <w:noProof/>
          </w:rPr>
          <w:t>TABLE OF CONTENTS</w:t>
        </w:r>
        <w:r w:rsidR="000010EA">
          <w:rPr>
            <w:noProof/>
            <w:webHidden/>
          </w:rPr>
          <w:tab/>
        </w:r>
        <w:r w:rsidR="000010EA">
          <w:rPr>
            <w:noProof/>
            <w:webHidden/>
          </w:rPr>
          <w:fldChar w:fldCharType="begin"/>
        </w:r>
        <w:r w:rsidR="000010EA">
          <w:rPr>
            <w:noProof/>
            <w:webHidden/>
          </w:rPr>
          <w:instrText xml:space="preserve"> PAGEREF _Toc115460954 \h </w:instrText>
        </w:r>
        <w:r w:rsidR="000010EA">
          <w:rPr>
            <w:noProof/>
            <w:webHidden/>
          </w:rPr>
        </w:r>
        <w:r w:rsidR="000010EA">
          <w:rPr>
            <w:noProof/>
            <w:webHidden/>
          </w:rPr>
          <w:fldChar w:fldCharType="separate"/>
        </w:r>
        <w:r w:rsidR="000010EA">
          <w:rPr>
            <w:noProof/>
            <w:webHidden/>
          </w:rPr>
          <w:t>i</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55" w:history="1">
        <w:r w:rsidR="000010EA" w:rsidRPr="00AC4D61">
          <w:rPr>
            <w:rStyle w:val="Hyperlink"/>
            <w:noProof/>
          </w:rPr>
          <w:t>ABBREVIATIONS</w:t>
        </w:r>
        <w:r w:rsidR="000010EA">
          <w:rPr>
            <w:noProof/>
            <w:webHidden/>
          </w:rPr>
          <w:tab/>
        </w:r>
        <w:r w:rsidR="000010EA">
          <w:rPr>
            <w:noProof/>
            <w:webHidden/>
          </w:rPr>
          <w:fldChar w:fldCharType="begin"/>
        </w:r>
        <w:r w:rsidR="000010EA">
          <w:rPr>
            <w:noProof/>
            <w:webHidden/>
          </w:rPr>
          <w:instrText xml:space="preserve"> PAGEREF _Toc115460955 \h </w:instrText>
        </w:r>
        <w:r w:rsidR="000010EA">
          <w:rPr>
            <w:noProof/>
            <w:webHidden/>
          </w:rPr>
        </w:r>
        <w:r w:rsidR="000010EA">
          <w:rPr>
            <w:noProof/>
            <w:webHidden/>
          </w:rPr>
          <w:fldChar w:fldCharType="separate"/>
        </w:r>
        <w:r w:rsidR="000010EA">
          <w:rPr>
            <w:noProof/>
            <w:webHidden/>
          </w:rPr>
          <w:t>iii</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56" w:history="1">
        <w:r w:rsidR="000010EA" w:rsidRPr="00AC4D61">
          <w:rPr>
            <w:rStyle w:val="Hyperlink"/>
            <w:noProof/>
          </w:rPr>
          <w:t>LIST OF FIGURES</w:t>
        </w:r>
        <w:r w:rsidR="000010EA">
          <w:rPr>
            <w:noProof/>
            <w:webHidden/>
          </w:rPr>
          <w:tab/>
        </w:r>
        <w:r w:rsidR="000010EA">
          <w:rPr>
            <w:noProof/>
            <w:webHidden/>
          </w:rPr>
          <w:fldChar w:fldCharType="begin"/>
        </w:r>
        <w:r w:rsidR="000010EA">
          <w:rPr>
            <w:noProof/>
            <w:webHidden/>
          </w:rPr>
          <w:instrText xml:space="preserve"> PAGEREF _Toc115460956 \h </w:instrText>
        </w:r>
        <w:r w:rsidR="000010EA">
          <w:rPr>
            <w:noProof/>
            <w:webHidden/>
          </w:rPr>
        </w:r>
        <w:r w:rsidR="000010EA">
          <w:rPr>
            <w:noProof/>
            <w:webHidden/>
          </w:rPr>
          <w:fldChar w:fldCharType="separate"/>
        </w:r>
        <w:r w:rsidR="000010EA">
          <w:rPr>
            <w:noProof/>
            <w:webHidden/>
          </w:rPr>
          <w:t>iv</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57" w:history="1">
        <w:r w:rsidR="000010EA" w:rsidRPr="00AC4D61">
          <w:rPr>
            <w:rStyle w:val="Hyperlink"/>
            <w:noProof/>
          </w:rPr>
          <w:t>LIST OF TABLES</w:t>
        </w:r>
        <w:r w:rsidR="000010EA">
          <w:rPr>
            <w:noProof/>
            <w:webHidden/>
          </w:rPr>
          <w:tab/>
        </w:r>
        <w:r w:rsidR="000010EA">
          <w:rPr>
            <w:noProof/>
            <w:webHidden/>
          </w:rPr>
          <w:fldChar w:fldCharType="begin"/>
        </w:r>
        <w:r w:rsidR="000010EA">
          <w:rPr>
            <w:noProof/>
            <w:webHidden/>
          </w:rPr>
          <w:instrText xml:space="preserve"> PAGEREF _Toc115460957 \h </w:instrText>
        </w:r>
        <w:r w:rsidR="000010EA">
          <w:rPr>
            <w:noProof/>
            <w:webHidden/>
          </w:rPr>
        </w:r>
        <w:r w:rsidR="000010EA">
          <w:rPr>
            <w:noProof/>
            <w:webHidden/>
          </w:rPr>
          <w:fldChar w:fldCharType="separate"/>
        </w:r>
        <w:r w:rsidR="000010EA">
          <w:rPr>
            <w:noProof/>
            <w:webHidden/>
          </w:rPr>
          <w:t>v</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58" w:history="1">
        <w:r w:rsidR="000010EA" w:rsidRPr="00AC4D61">
          <w:rPr>
            <w:rStyle w:val="Hyperlink"/>
            <w:noProof/>
          </w:rPr>
          <w:t>INTRODUCTION</w:t>
        </w:r>
        <w:r w:rsidR="000010EA">
          <w:rPr>
            <w:noProof/>
            <w:webHidden/>
          </w:rPr>
          <w:tab/>
        </w:r>
        <w:r w:rsidR="000010EA">
          <w:rPr>
            <w:noProof/>
            <w:webHidden/>
          </w:rPr>
          <w:fldChar w:fldCharType="begin"/>
        </w:r>
        <w:r w:rsidR="000010EA">
          <w:rPr>
            <w:noProof/>
            <w:webHidden/>
          </w:rPr>
          <w:instrText xml:space="preserve"> PAGEREF _Toc115460958 \h </w:instrText>
        </w:r>
        <w:r w:rsidR="000010EA">
          <w:rPr>
            <w:noProof/>
            <w:webHidden/>
          </w:rPr>
        </w:r>
        <w:r w:rsidR="000010EA">
          <w:rPr>
            <w:noProof/>
            <w:webHidden/>
          </w:rPr>
          <w:fldChar w:fldCharType="separate"/>
        </w:r>
        <w:r w:rsidR="000010EA">
          <w:rPr>
            <w:noProof/>
            <w:webHidden/>
          </w:rPr>
          <w:t>1</w:t>
        </w:r>
        <w:r w:rsidR="000010EA">
          <w:rPr>
            <w:noProof/>
            <w:webHidden/>
          </w:rPr>
          <w:fldChar w:fldCharType="end"/>
        </w:r>
      </w:hyperlink>
    </w:p>
    <w:p w:rsidR="000010EA" w:rsidRDefault="00C6167F">
      <w:pPr>
        <w:pStyle w:val="TOC3"/>
        <w:tabs>
          <w:tab w:val="left" w:pos="839"/>
          <w:tab w:val="right" w:leader="dot" w:pos="6142"/>
        </w:tabs>
        <w:rPr>
          <w:rFonts w:asciiTheme="minorHAnsi" w:eastAsiaTheme="minorEastAsia" w:hAnsiTheme="minorHAnsi" w:cstheme="minorBidi"/>
          <w:noProof/>
          <w:szCs w:val="22"/>
        </w:rPr>
      </w:pPr>
      <w:hyperlink w:anchor="_Toc115460959" w:history="1">
        <w:r w:rsidR="000010EA" w:rsidRPr="00AC4D61">
          <w:rPr>
            <w:rStyle w:val="Hyperlink"/>
            <w:noProof/>
          </w:rPr>
          <w:t>1.</w:t>
        </w:r>
        <w:r w:rsidR="000010EA">
          <w:rPr>
            <w:rFonts w:asciiTheme="minorHAnsi" w:eastAsiaTheme="minorEastAsia" w:hAnsiTheme="minorHAnsi" w:cstheme="minorBidi"/>
            <w:noProof/>
            <w:szCs w:val="22"/>
          </w:rPr>
          <w:tab/>
        </w:r>
        <w:r w:rsidR="000010EA" w:rsidRPr="00AC4D61">
          <w:rPr>
            <w:rStyle w:val="Hyperlink"/>
            <w:noProof/>
          </w:rPr>
          <w:t>Problem statement</w:t>
        </w:r>
        <w:r w:rsidR="000010EA">
          <w:rPr>
            <w:noProof/>
            <w:webHidden/>
          </w:rPr>
          <w:tab/>
        </w:r>
        <w:r w:rsidR="000010EA">
          <w:rPr>
            <w:noProof/>
            <w:webHidden/>
          </w:rPr>
          <w:fldChar w:fldCharType="begin"/>
        </w:r>
        <w:r w:rsidR="000010EA">
          <w:rPr>
            <w:noProof/>
            <w:webHidden/>
          </w:rPr>
          <w:instrText xml:space="preserve"> PAGEREF _Toc115460959 \h </w:instrText>
        </w:r>
        <w:r w:rsidR="000010EA">
          <w:rPr>
            <w:noProof/>
            <w:webHidden/>
          </w:rPr>
        </w:r>
        <w:r w:rsidR="000010EA">
          <w:rPr>
            <w:noProof/>
            <w:webHidden/>
          </w:rPr>
          <w:fldChar w:fldCharType="separate"/>
        </w:r>
        <w:r w:rsidR="000010EA">
          <w:rPr>
            <w:noProof/>
            <w:webHidden/>
          </w:rPr>
          <w:t>1</w:t>
        </w:r>
        <w:r w:rsidR="000010EA">
          <w:rPr>
            <w:noProof/>
            <w:webHidden/>
          </w:rPr>
          <w:fldChar w:fldCharType="end"/>
        </w:r>
      </w:hyperlink>
    </w:p>
    <w:p w:rsidR="000010EA" w:rsidRDefault="00C6167F">
      <w:pPr>
        <w:pStyle w:val="TOC3"/>
        <w:tabs>
          <w:tab w:val="left" w:pos="839"/>
          <w:tab w:val="right" w:leader="dot" w:pos="6142"/>
        </w:tabs>
        <w:rPr>
          <w:rFonts w:asciiTheme="minorHAnsi" w:eastAsiaTheme="minorEastAsia" w:hAnsiTheme="minorHAnsi" w:cstheme="minorBidi"/>
          <w:noProof/>
          <w:szCs w:val="22"/>
        </w:rPr>
      </w:pPr>
      <w:hyperlink w:anchor="_Toc115460960" w:history="1">
        <w:r w:rsidR="000010EA" w:rsidRPr="00AC4D61">
          <w:rPr>
            <w:rStyle w:val="Hyperlink"/>
            <w:noProof/>
          </w:rPr>
          <w:t>2.</w:t>
        </w:r>
        <w:r w:rsidR="000010EA">
          <w:rPr>
            <w:rFonts w:asciiTheme="minorHAnsi" w:eastAsiaTheme="minorEastAsia" w:hAnsiTheme="minorHAnsi" w:cstheme="minorBidi"/>
            <w:noProof/>
            <w:szCs w:val="22"/>
          </w:rPr>
          <w:tab/>
        </w:r>
        <w:r w:rsidR="000010EA" w:rsidRPr="00AC4D61">
          <w:rPr>
            <w:rStyle w:val="Hyperlink"/>
            <w:noProof/>
          </w:rPr>
          <w:t>Aims and Objectives</w:t>
        </w:r>
        <w:r w:rsidR="000010EA">
          <w:rPr>
            <w:noProof/>
            <w:webHidden/>
          </w:rPr>
          <w:tab/>
        </w:r>
        <w:r w:rsidR="000010EA">
          <w:rPr>
            <w:noProof/>
            <w:webHidden/>
          </w:rPr>
          <w:fldChar w:fldCharType="begin"/>
        </w:r>
        <w:r w:rsidR="000010EA">
          <w:rPr>
            <w:noProof/>
            <w:webHidden/>
          </w:rPr>
          <w:instrText xml:space="preserve"> PAGEREF _Toc115460960 \h </w:instrText>
        </w:r>
        <w:r w:rsidR="000010EA">
          <w:rPr>
            <w:noProof/>
            <w:webHidden/>
          </w:rPr>
        </w:r>
        <w:r w:rsidR="000010EA">
          <w:rPr>
            <w:noProof/>
            <w:webHidden/>
          </w:rPr>
          <w:fldChar w:fldCharType="separate"/>
        </w:r>
        <w:r w:rsidR="000010EA">
          <w:rPr>
            <w:noProof/>
            <w:webHidden/>
          </w:rPr>
          <w:t>1</w:t>
        </w:r>
        <w:r w:rsidR="000010EA">
          <w:rPr>
            <w:noProof/>
            <w:webHidden/>
          </w:rPr>
          <w:fldChar w:fldCharType="end"/>
        </w:r>
      </w:hyperlink>
    </w:p>
    <w:p w:rsidR="000010EA" w:rsidRDefault="00C6167F">
      <w:pPr>
        <w:pStyle w:val="TOC3"/>
        <w:tabs>
          <w:tab w:val="left" w:pos="839"/>
          <w:tab w:val="right" w:leader="dot" w:pos="6142"/>
        </w:tabs>
        <w:rPr>
          <w:rFonts w:asciiTheme="minorHAnsi" w:eastAsiaTheme="minorEastAsia" w:hAnsiTheme="minorHAnsi" w:cstheme="minorBidi"/>
          <w:noProof/>
          <w:szCs w:val="22"/>
        </w:rPr>
      </w:pPr>
      <w:hyperlink w:anchor="_Toc115460961" w:history="1">
        <w:r w:rsidR="000010EA" w:rsidRPr="00AC4D61">
          <w:rPr>
            <w:rStyle w:val="Hyperlink"/>
            <w:noProof/>
          </w:rPr>
          <w:t>3.</w:t>
        </w:r>
        <w:r w:rsidR="000010EA">
          <w:rPr>
            <w:rFonts w:asciiTheme="minorHAnsi" w:eastAsiaTheme="minorEastAsia" w:hAnsiTheme="minorHAnsi" w:cstheme="minorBidi"/>
            <w:noProof/>
            <w:szCs w:val="22"/>
          </w:rPr>
          <w:tab/>
        </w:r>
        <w:r w:rsidR="000010EA" w:rsidRPr="00AC4D61">
          <w:rPr>
            <w:rStyle w:val="Hyperlink"/>
            <w:noProof/>
          </w:rPr>
          <w:t>Implementation schedule</w:t>
        </w:r>
        <w:r w:rsidR="000010EA">
          <w:rPr>
            <w:noProof/>
            <w:webHidden/>
          </w:rPr>
          <w:tab/>
        </w:r>
        <w:r w:rsidR="000010EA">
          <w:rPr>
            <w:noProof/>
            <w:webHidden/>
          </w:rPr>
          <w:fldChar w:fldCharType="begin"/>
        </w:r>
        <w:r w:rsidR="000010EA">
          <w:rPr>
            <w:noProof/>
            <w:webHidden/>
          </w:rPr>
          <w:instrText xml:space="preserve"> PAGEREF _Toc115460961 \h </w:instrText>
        </w:r>
        <w:r w:rsidR="000010EA">
          <w:rPr>
            <w:noProof/>
            <w:webHidden/>
          </w:rPr>
        </w:r>
        <w:r w:rsidR="000010EA">
          <w:rPr>
            <w:noProof/>
            <w:webHidden/>
          </w:rPr>
          <w:fldChar w:fldCharType="separate"/>
        </w:r>
        <w:r w:rsidR="000010EA">
          <w:rPr>
            <w:noProof/>
            <w:webHidden/>
          </w:rPr>
          <w:t>1</w:t>
        </w:r>
        <w:r w:rsidR="000010EA">
          <w:rPr>
            <w:noProof/>
            <w:webHidden/>
          </w:rPr>
          <w:fldChar w:fldCharType="end"/>
        </w:r>
      </w:hyperlink>
    </w:p>
    <w:p w:rsidR="000010EA" w:rsidRDefault="00C6167F">
      <w:pPr>
        <w:pStyle w:val="TOC3"/>
        <w:tabs>
          <w:tab w:val="left" w:pos="839"/>
          <w:tab w:val="right" w:leader="dot" w:pos="6142"/>
        </w:tabs>
        <w:rPr>
          <w:rFonts w:asciiTheme="minorHAnsi" w:eastAsiaTheme="minorEastAsia" w:hAnsiTheme="minorHAnsi" w:cstheme="minorBidi"/>
          <w:noProof/>
          <w:szCs w:val="22"/>
        </w:rPr>
      </w:pPr>
      <w:hyperlink w:anchor="_Toc115460962" w:history="1">
        <w:r w:rsidR="000010EA" w:rsidRPr="00AC4D61">
          <w:rPr>
            <w:rStyle w:val="Hyperlink"/>
            <w:noProof/>
          </w:rPr>
          <w:t>4.</w:t>
        </w:r>
        <w:r w:rsidR="000010EA">
          <w:rPr>
            <w:rFonts w:asciiTheme="minorHAnsi" w:eastAsiaTheme="minorEastAsia" w:hAnsiTheme="minorHAnsi" w:cstheme="minorBidi"/>
            <w:noProof/>
            <w:szCs w:val="22"/>
          </w:rPr>
          <w:tab/>
        </w:r>
        <w:r w:rsidR="000010EA" w:rsidRPr="00AC4D61">
          <w:rPr>
            <w:rStyle w:val="Hyperlink"/>
            <w:noProof/>
          </w:rPr>
          <w:t>Structure of the thesis</w:t>
        </w:r>
        <w:r w:rsidR="000010EA">
          <w:rPr>
            <w:noProof/>
            <w:webHidden/>
          </w:rPr>
          <w:tab/>
        </w:r>
        <w:r w:rsidR="000010EA">
          <w:rPr>
            <w:noProof/>
            <w:webHidden/>
          </w:rPr>
          <w:fldChar w:fldCharType="begin"/>
        </w:r>
        <w:r w:rsidR="000010EA">
          <w:rPr>
            <w:noProof/>
            <w:webHidden/>
          </w:rPr>
          <w:instrText xml:space="preserve"> PAGEREF _Toc115460962 \h </w:instrText>
        </w:r>
        <w:r w:rsidR="000010EA">
          <w:rPr>
            <w:noProof/>
            <w:webHidden/>
          </w:rPr>
        </w:r>
        <w:r w:rsidR="000010EA">
          <w:rPr>
            <w:noProof/>
            <w:webHidden/>
          </w:rPr>
          <w:fldChar w:fldCharType="separate"/>
        </w:r>
        <w:r w:rsidR="000010EA">
          <w:rPr>
            <w:noProof/>
            <w:webHidden/>
          </w:rPr>
          <w:t>1</w:t>
        </w:r>
        <w:r w:rsidR="000010EA">
          <w:rPr>
            <w:noProof/>
            <w:webHidden/>
          </w:rPr>
          <w:fldChar w:fldCharType="end"/>
        </w:r>
      </w:hyperlink>
    </w:p>
    <w:p w:rsidR="000010EA" w:rsidRDefault="00C6167F">
      <w:pPr>
        <w:pStyle w:val="TOC1"/>
        <w:tabs>
          <w:tab w:val="left" w:pos="1680"/>
          <w:tab w:val="right" w:leader="dot" w:pos="6142"/>
        </w:tabs>
        <w:rPr>
          <w:rFonts w:asciiTheme="minorHAnsi" w:eastAsiaTheme="minorEastAsia" w:hAnsiTheme="minorHAnsi" w:cstheme="minorBidi"/>
          <w:b w:val="0"/>
          <w:bCs w:val="0"/>
          <w:caps w:val="0"/>
          <w:noProof/>
          <w:szCs w:val="22"/>
        </w:rPr>
      </w:pPr>
      <w:hyperlink w:anchor="_Toc115460963" w:history="1">
        <w:r w:rsidR="000010EA" w:rsidRPr="00AC4D61">
          <w:rPr>
            <w:rStyle w:val="Hyperlink"/>
            <w:noProof/>
            <w14:scene3d>
              <w14:camera w14:prst="orthographicFront"/>
              <w14:lightRig w14:rig="threePt" w14:dir="t">
                <w14:rot w14:lat="0" w14:lon="0" w14:rev="0"/>
              </w14:lightRig>
            </w14:scene3d>
          </w:rPr>
          <w:t>CHAPTER 1.</w:t>
        </w:r>
        <w:r w:rsidR="000010EA">
          <w:rPr>
            <w:rFonts w:asciiTheme="minorHAnsi" w:eastAsiaTheme="minorEastAsia" w:hAnsiTheme="minorHAnsi" w:cstheme="minorBidi"/>
            <w:b w:val="0"/>
            <w:bCs w:val="0"/>
            <w:caps w:val="0"/>
            <w:noProof/>
            <w:szCs w:val="22"/>
          </w:rPr>
          <w:tab/>
        </w:r>
        <w:r w:rsidR="000010EA" w:rsidRPr="00AC4D61">
          <w:rPr>
            <w:rStyle w:val="Hyperlink"/>
            <w:noProof/>
          </w:rPr>
          <w:t>.............................</w:t>
        </w:r>
        <w:r w:rsidR="000010EA">
          <w:rPr>
            <w:noProof/>
            <w:webHidden/>
          </w:rPr>
          <w:tab/>
        </w:r>
        <w:r w:rsidR="000010EA">
          <w:rPr>
            <w:noProof/>
            <w:webHidden/>
          </w:rPr>
          <w:fldChar w:fldCharType="begin"/>
        </w:r>
        <w:r w:rsidR="000010EA">
          <w:rPr>
            <w:noProof/>
            <w:webHidden/>
          </w:rPr>
          <w:instrText xml:space="preserve"> PAGEREF _Toc115460963 \h </w:instrText>
        </w:r>
        <w:r w:rsidR="000010EA">
          <w:rPr>
            <w:noProof/>
            <w:webHidden/>
          </w:rPr>
        </w:r>
        <w:r w:rsidR="000010EA">
          <w:rPr>
            <w:noProof/>
            <w:webHidden/>
          </w:rPr>
          <w:fldChar w:fldCharType="separate"/>
        </w:r>
        <w:r w:rsidR="000010EA">
          <w:rPr>
            <w:noProof/>
            <w:webHidden/>
          </w:rPr>
          <w:t>2</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64" w:history="1">
        <w:r w:rsidR="000010EA" w:rsidRPr="00AC4D61">
          <w:rPr>
            <w:rStyle w:val="Hyperlink"/>
            <w:noProof/>
          </w:rPr>
          <w:t>1.1.</w:t>
        </w:r>
        <w:r w:rsidR="000010EA">
          <w:rPr>
            <w:rFonts w:asciiTheme="minorHAnsi" w:eastAsiaTheme="minorEastAsia" w:hAnsiTheme="minorHAnsi" w:cstheme="minorBidi"/>
            <w:b w:val="0"/>
            <w:bCs w:val="0"/>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_Toc115460964 \h </w:instrText>
        </w:r>
        <w:r w:rsidR="000010EA">
          <w:rPr>
            <w:noProof/>
            <w:webHidden/>
          </w:rPr>
        </w:r>
        <w:r w:rsidR="000010EA">
          <w:rPr>
            <w:noProof/>
            <w:webHidden/>
          </w:rPr>
          <w:fldChar w:fldCharType="separate"/>
        </w:r>
        <w:r w:rsidR="000010EA">
          <w:rPr>
            <w:noProof/>
            <w:webHidden/>
          </w:rPr>
          <w:t>2</w:t>
        </w:r>
        <w:r w:rsidR="000010EA">
          <w:rPr>
            <w:noProof/>
            <w:webHidden/>
          </w:rPr>
          <w:fldChar w:fldCharType="end"/>
        </w:r>
      </w:hyperlink>
    </w:p>
    <w:p w:rsidR="000010EA" w:rsidRDefault="00C6167F">
      <w:pPr>
        <w:pStyle w:val="TOC3"/>
        <w:tabs>
          <w:tab w:val="left" w:pos="1120"/>
          <w:tab w:val="right" w:leader="dot" w:pos="6142"/>
        </w:tabs>
        <w:rPr>
          <w:rFonts w:asciiTheme="minorHAnsi" w:eastAsiaTheme="minorEastAsia" w:hAnsiTheme="minorHAnsi" w:cstheme="minorBidi"/>
          <w:noProof/>
          <w:szCs w:val="22"/>
        </w:rPr>
      </w:pPr>
      <w:hyperlink w:anchor="_Toc115460965" w:history="1">
        <w:r w:rsidR="000010EA" w:rsidRPr="00AC4D61">
          <w:rPr>
            <w:rStyle w:val="Hyperlink"/>
            <w:noProof/>
          </w:rPr>
          <w:t>1.1.1.</w:t>
        </w:r>
        <w:r w:rsidR="000010EA">
          <w:rPr>
            <w:rFonts w:asciiTheme="minorHAnsi" w:eastAsiaTheme="minorEastAsia" w:hAnsiTheme="minorHAnsi" w:cstheme="minorBidi"/>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_Toc115460965 \h </w:instrText>
        </w:r>
        <w:r w:rsidR="000010EA">
          <w:rPr>
            <w:noProof/>
            <w:webHidden/>
          </w:rPr>
        </w:r>
        <w:r w:rsidR="000010EA">
          <w:rPr>
            <w:noProof/>
            <w:webHidden/>
          </w:rPr>
          <w:fldChar w:fldCharType="separate"/>
        </w:r>
        <w:r w:rsidR="000010EA">
          <w:rPr>
            <w:noProof/>
            <w:webHidden/>
          </w:rPr>
          <w:t>2</w:t>
        </w:r>
        <w:r w:rsidR="000010EA">
          <w:rPr>
            <w:noProof/>
            <w:webHidden/>
          </w:rPr>
          <w:fldChar w:fldCharType="end"/>
        </w:r>
      </w:hyperlink>
    </w:p>
    <w:p w:rsidR="000010EA" w:rsidRDefault="00C6167F">
      <w:pPr>
        <w:pStyle w:val="TOC3"/>
        <w:tabs>
          <w:tab w:val="left" w:pos="1120"/>
          <w:tab w:val="right" w:leader="dot" w:pos="6142"/>
        </w:tabs>
        <w:rPr>
          <w:rFonts w:asciiTheme="minorHAnsi" w:eastAsiaTheme="minorEastAsia" w:hAnsiTheme="minorHAnsi" w:cstheme="minorBidi"/>
          <w:noProof/>
          <w:szCs w:val="22"/>
        </w:rPr>
      </w:pPr>
      <w:hyperlink w:anchor="_Toc115460966" w:history="1">
        <w:r w:rsidR="000010EA" w:rsidRPr="00AC4D61">
          <w:rPr>
            <w:rStyle w:val="Hyperlink"/>
            <w:noProof/>
          </w:rPr>
          <w:t>1.1.2.</w:t>
        </w:r>
        <w:r w:rsidR="000010EA">
          <w:rPr>
            <w:rFonts w:asciiTheme="minorHAnsi" w:eastAsiaTheme="minorEastAsia" w:hAnsiTheme="minorHAnsi" w:cstheme="minorBidi"/>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_Toc115460966 \h </w:instrText>
        </w:r>
        <w:r w:rsidR="000010EA">
          <w:rPr>
            <w:noProof/>
            <w:webHidden/>
          </w:rPr>
        </w:r>
        <w:r w:rsidR="000010EA">
          <w:rPr>
            <w:noProof/>
            <w:webHidden/>
          </w:rPr>
          <w:fldChar w:fldCharType="separate"/>
        </w:r>
        <w:r w:rsidR="000010EA">
          <w:rPr>
            <w:noProof/>
            <w:webHidden/>
          </w:rPr>
          <w:t>2</w:t>
        </w:r>
        <w:r w:rsidR="000010EA">
          <w:rPr>
            <w:noProof/>
            <w:webHidden/>
          </w:rPr>
          <w:fldChar w:fldCharType="end"/>
        </w:r>
      </w:hyperlink>
    </w:p>
    <w:p w:rsidR="000010EA" w:rsidRDefault="00C6167F">
      <w:pPr>
        <w:pStyle w:val="TOC3"/>
        <w:tabs>
          <w:tab w:val="left" w:pos="1120"/>
          <w:tab w:val="right" w:leader="dot" w:pos="6142"/>
        </w:tabs>
        <w:rPr>
          <w:rFonts w:asciiTheme="minorHAnsi" w:eastAsiaTheme="minorEastAsia" w:hAnsiTheme="minorHAnsi" w:cstheme="minorBidi"/>
          <w:noProof/>
          <w:szCs w:val="22"/>
        </w:rPr>
      </w:pPr>
      <w:hyperlink w:anchor="_Toc115460967" w:history="1">
        <w:r w:rsidR="000010EA" w:rsidRPr="00AC4D61">
          <w:rPr>
            <w:rStyle w:val="Hyperlink"/>
            <w:noProof/>
          </w:rPr>
          <w:t>1.1.3.</w:t>
        </w:r>
        <w:r w:rsidR="000010EA">
          <w:rPr>
            <w:rFonts w:asciiTheme="minorHAnsi" w:eastAsiaTheme="minorEastAsia" w:hAnsiTheme="minorHAnsi" w:cstheme="minorBidi"/>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_Toc115460967 \h </w:instrText>
        </w:r>
        <w:r w:rsidR="000010EA">
          <w:rPr>
            <w:noProof/>
            <w:webHidden/>
          </w:rPr>
        </w:r>
        <w:r w:rsidR="000010EA">
          <w:rPr>
            <w:noProof/>
            <w:webHidden/>
          </w:rPr>
          <w:fldChar w:fldCharType="separate"/>
        </w:r>
        <w:r w:rsidR="000010EA">
          <w:rPr>
            <w:noProof/>
            <w:webHidden/>
          </w:rPr>
          <w:t>2</w:t>
        </w:r>
        <w:r w:rsidR="000010EA">
          <w:rPr>
            <w:noProof/>
            <w:webHidden/>
          </w:rPr>
          <w:fldChar w:fldCharType="end"/>
        </w:r>
      </w:hyperlink>
    </w:p>
    <w:p w:rsidR="000010EA" w:rsidRDefault="00C6167F">
      <w:pPr>
        <w:pStyle w:val="TOC4"/>
        <w:tabs>
          <w:tab w:val="left" w:pos="1680"/>
          <w:tab w:val="right" w:leader="dot" w:pos="6142"/>
        </w:tabs>
        <w:rPr>
          <w:rFonts w:asciiTheme="minorHAnsi" w:eastAsiaTheme="minorEastAsia" w:hAnsiTheme="minorHAnsi" w:cstheme="minorBidi"/>
          <w:i w:val="0"/>
          <w:noProof/>
          <w:szCs w:val="22"/>
        </w:rPr>
      </w:pPr>
      <w:hyperlink w:anchor="_Toc115460968" w:history="1">
        <w:r w:rsidR="000010EA" w:rsidRPr="00AC4D61">
          <w:rPr>
            <w:rStyle w:val="Hyperlink"/>
            <w:noProof/>
          </w:rPr>
          <w:t>1.1.3.1.</w:t>
        </w:r>
        <w:r w:rsidR="000010EA">
          <w:rPr>
            <w:rFonts w:asciiTheme="minorHAnsi" w:eastAsiaTheme="minorEastAsia" w:hAnsiTheme="minorHAnsi" w:cstheme="minorBidi"/>
            <w:i w:val="0"/>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_Toc115460968 \h </w:instrText>
        </w:r>
        <w:r w:rsidR="000010EA">
          <w:rPr>
            <w:noProof/>
            <w:webHidden/>
          </w:rPr>
        </w:r>
        <w:r w:rsidR="000010EA">
          <w:rPr>
            <w:noProof/>
            <w:webHidden/>
          </w:rPr>
          <w:fldChar w:fldCharType="separate"/>
        </w:r>
        <w:r w:rsidR="000010EA">
          <w:rPr>
            <w:noProof/>
            <w:webHidden/>
          </w:rPr>
          <w:t>2</w:t>
        </w:r>
        <w:r w:rsidR="000010EA">
          <w:rPr>
            <w:noProof/>
            <w:webHidden/>
          </w:rPr>
          <w:fldChar w:fldCharType="end"/>
        </w:r>
      </w:hyperlink>
    </w:p>
    <w:p w:rsidR="000010EA" w:rsidRDefault="00C6167F">
      <w:pPr>
        <w:pStyle w:val="TOC4"/>
        <w:tabs>
          <w:tab w:val="left" w:pos="1680"/>
          <w:tab w:val="right" w:leader="dot" w:pos="6142"/>
        </w:tabs>
        <w:rPr>
          <w:rFonts w:asciiTheme="minorHAnsi" w:eastAsiaTheme="minorEastAsia" w:hAnsiTheme="minorHAnsi" w:cstheme="minorBidi"/>
          <w:i w:val="0"/>
          <w:noProof/>
          <w:szCs w:val="22"/>
        </w:rPr>
      </w:pPr>
      <w:hyperlink w:anchor="_Toc115460969" w:history="1">
        <w:r w:rsidR="000010EA" w:rsidRPr="00AC4D61">
          <w:rPr>
            <w:rStyle w:val="Hyperlink"/>
            <w:noProof/>
          </w:rPr>
          <w:t>1.1.3.2.</w:t>
        </w:r>
        <w:r w:rsidR="000010EA">
          <w:rPr>
            <w:rFonts w:asciiTheme="minorHAnsi" w:eastAsiaTheme="minorEastAsia" w:hAnsiTheme="minorHAnsi" w:cstheme="minorBidi"/>
            <w:i w:val="0"/>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_Toc115460969 \h </w:instrText>
        </w:r>
        <w:r w:rsidR="000010EA">
          <w:rPr>
            <w:noProof/>
            <w:webHidden/>
          </w:rPr>
        </w:r>
        <w:r w:rsidR="000010EA">
          <w:rPr>
            <w:noProof/>
            <w:webHidden/>
          </w:rPr>
          <w:fldChar w:fldCharType="separate"/>
        </w:r>
        <w:r w:rsidR="000010EA">
          <w:rPr>
            <w:noProof/>
            <w:webHidden/>
          </w:rPr>
          <w:t>2</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70" w:history="1">
        <w:r w:rsidR="000010EA" w:rsidRPr="00AC4D61">
          <w:rPr>
            <w:rStyle w:val="Hyperlink"/>
            <w:noProof/>
          </w:rPr>
          <w:t>1.2.</w:t>
        </w:r>
        <w:r w:rsidR="000010EA">
          <w:rPr>
            <w:rFonts w:asciiTheme="minorHAnsi" w:eastAsiaTheme="minorEastAsia" w:hAnsiTheme="minorHAnsi" w:cstheme="minorBidi"/>
            <w:b w:val="0"/>
            <w:bCs w:val="0"/>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_Toc115460970 \h </w:instrText>
        </w:r>
        <w:r w:rsidR="000010EA">
          <w:rPr>
            <w:noProof/>
            <w:webHidden/>
          </w:rPr>
        </w:r>
        <w:r w:rsidR="000010EA">
          <w:rPr>
            <w:noProof/>
            <w:webHidden/>
          </w:rPr>
          <w:fldChar w:fldCharType="separate"/>
        </w:r>
        <w:r w:rsidR="000010EA">
          <w:rPr>
            <w:noProof/>
            <w:webHidden/>
          </w:rPr>
          <w:t>2</w:t>
        </w:r>
        <w:r w:rsidR="000010EA">
          <w:rPr>
            <w:noProof/>
            <w:webHidden/>
          </w:rPr>
          <w:fldChar w:fldCharType="end"/>
        </w:r>
      </w:hyperlink>
    </w:p>
    <w:p w:rsidR="000010EA" w:rsidRDefault="00C6167F">
      <w:pPr>
        <w:pStyle w:val="TOC3"/>
        <w:tabs>
          <w:tab w:val="left" w:pos="1120"/>
          <w:tab w:val="right" w:leader="dot" w:pos="6142"/>
        </w:tabs>
        <w:rPr>
          <w:rFonts w:asciiTheme="minorHAnsi" w:eastAsiaTheme="minorEastAsia" w:hAnsiTheme="minorHAnsi" w:cstheme="minorBidi"/>
          <w:noProof/>
          <w:szCs w:val="22"/>
        </w:rPr>
      </w:pPr>
      <w:hyperlink w:anchor="_Toc115460971" w:history="1">
        <w:r w:rsidR="000010EA" w:rsidRPr="00AC4D61">
          <w:rPr>
            <w:rStyle w:val="Hyperlink"/>
            <w:noProof/>
          </w:rPr>
          <w:t>1.2.1.</w:t>
        </w:r>
        <w:r w:rsidR="000010EA">
          <w:rPr>
            <w:rFonts w:asciiTheme="minorHAnsi" w:eastAsiaTheme="minorEastAsia" w:hAnsiTheme="minorHAnsi" w:cstheme="minorBidi"/>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_Toc115460971 \h </w:instrText>
        </w:r>
        <w:r w:rsidR="000010EA">
          <w:rPr>
            <w:noProof/>
            <w:webHidden/>
          </w:rPr>
        </w:r>
        <w:r w:rsidR="000010EA">
          <w:rPr>
            <w:noProof/>
            <w:webHidden/>
          </w:rPr>
          <w:fldChar w:fldCharType="separate"/>
        </w:r>
        <w:r w:rsidR="000010EA">
          <w:rPr>
            <w:noProof/>
            <w:webHidden/>
          </w:rPr>
          <w:t>2</w:t>
        </w:r>
        <w:r w:rsidR="000010EA">
          <w:rPr>
            <w:noProof/>
            <w:webHidden/>
          </w:rPr>
          <w:fldChar w:fldCharType="end"/>
        </w:r>
      </w:hyperlink>
    </w:p>
    <w:p w:rsidR="000010EA" w:rsidRDefault="00C6167F">
      <w:pPr>
        <w:pStyle w:val="TOC3"/>
        <w:tabs>
          <w:tab w:val="left" w:pos="1120"/>
          <w:tab w:val="right" w:leader="dot" w:pos="6142"/>
        </w:tabs>
        <w:rPr>
          <w:rFonts w:asciiTheme="minorHAnsi" w:eastAsiaTheme="minorEastAsia" w:hAnsiTheme="minorHAnsi" w:cstheme="minorBidi"/>
          <w:noProof/>
          <w:szCs w:val="22"/>
        </w:rPr>
      </w:pPr>
      <w:hyperlink w:anchor="_Toc115460972" w:history="1">
        <w:r w:rsidR="000010EA" w:rsidRPr="00AC4D61">
          <w:rPr>
            <w:rStyle w:val="Hyperlink"/>
            <w:noProof/>
          </w:rPr>
          <w:t>1.2.2.</w:t>
        </w:r>
        <w:r w:rsidR="000010EA">
          <w:rPr>
            <w:rFonts w:asciiTheme="minorHAnsi" w:eastAsiaTheme="minorEastAsia" w:hAnsiTheme="minorHAnsi" w:cstheme="minorBidi"/>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_Toc115460972 \h </w:instrText>
        </w:r>
        <w:r w:rsidR="000010EA">
          <w:rPr>
            <w:noProof/>
            <w:webHidden/>
          </w:rPr>
        </w:r>
        <w:r w:rsidR="000010EA">
          <w:rPr>
            <w:noProof/>
            <w:webHidden/>
          </w:rPr>
          <w:fldChar w:fldCharType="separate"/>
        </w:r>
        <w:r w:rsidR="000010EA">
          <w:rPr>
            <w:noProof/>
            <w:webHidden/>
          </w:rPr>
          <w:t>2</w:t>
        </w:r>
        <w:r w:rsidR="000010EA">
          <w:rPr>
            <w:noProof/>
            <w:webHidden/>
          </w:rPr>
          <w:fldChar w:fldCharType="end"/>
        </w:r>
      </w:hyperlink>
    </w:p>
    <w:p w:rsidR="000010EA" w:rsidRDefault="00C6167F">
      <w:pPr>
        <w:pStyle w:val="TOC3"/>
        <w:tabs>
          <w:tab w:val="left" w:pos="1120"/>
          <w:tab w:val="right" w:leader="dot" w:pos="6142"/>
        </w:tabs>
        <w:rPr>
          <w:rFonts w:asciiTheme="minorHAnsi" w:eastAsiaTheme="minorEastAsia" w:hAnsiTheme="minorHAnsi" w:cstheme="minorBidi"/>
          <w:noProof/>
          <w:szCs w:val="22"/>
        </w:rPr>
      </w:pPr>
      <w:hyperlink w:anchor="_Toc115460973" w:history="1">
        <w:r w:rsidR="000010EA" w:rsidRPr="00AC4D61">
          <w:rPr>
            <w:rStyle w:val="Hyperlink"/>
            <w:noProof/>
          </w:rPr>
          <w:t>1.2.3.</w:t>
        </w:r>
        <w:r w:rsidR="000010EA">
          <w:rPr>
            <w:rFonts w:asciiTheme="minorHAnsi" w:eastAsiaTheme="minorEastAsia" w:hAnsiTheme="minorHAnsi" w:cstheme="minorBidi"/>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_Toc115460973 \h </w:instrText>
        </w:r>
        <w:r w:rsidR="000010EA">
          <w:rPr>
            <w:noProof/>
            <w:webHidden/>
          </w:rPr>
        </w:r>
        <w:r w:rsidR="000010EA">
          <w:rPr>
            <w:noProof/>
            <w:webHidden/>
          </w:rPr>
          <w:fldChar w:fldCharType="separate"/>
        </w:r>
        <w:r w:rsidR="000010EA">
          <w:rPr>
            <w:noProof/>
            <w:webHidden/>
          </w:rPr>
          <w:t>2</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74" w:history="1">
        <w:r w:rsidR="000010EA" w:rsidRPr="00AC4D61">
          <w:rPr>
            <w:rStyle w:val="Hyperlink"/>
            <w:noProof/>
          </w:rPr>
          <w:t>1.3.</w:t>
        </w:r>
        <w:r w:rsidR="000010EA">
          <w:rPr>
            <w:rFonts w:asciiTheme="minorHAnsi" w:eastAsiaTheme="minorEastAsia" w:hAnsiTheme="minorHAnsi" w:cstheme="minorBidi"/>
            <w:b w:val="0"/>
            <w:bCs w:val="0"/>
            <w:noProof/>
            <w:szCs w:val="22"/>
          </w:rPr>
          <w:tab/>
        </w:r>
        <w:r w:rsidR="000010EA" w:rsidRPr="00AC4D61">
          <w:rPr>
            <w:rStyle w:val="Hyperlink"/>
            <w:noProof/>
          </w:rPr>
          <w:t>Summary</w:t>
        </w:r>
        <w:r w:rsidR="000010EA">
          <w:rPr>
            <w:noProof/>
            <w:webHidden/>
          </w:rPr>
          <w:tab/>
        </w:r>
        <w:r w:rsidR="000010EA">
          <w:rPr>
            <w:noProof/>
            <w:webHidden/>
          </w:rPr>
          <w:fldChar w:fldCharType="begin"/>
        </w:r>
        <w:r w:rsidR="000010EA">
          <w:rPr>
            <w:noProof/>
            <w:webHidden/>
          </w:rPr>
          <w:instrText xml:space="preserve"> PAGEREF _Toc115460974 \h </w:instrText>
        </w:r>
        <w:r w:rsidR="000010EA">
          <w:rPr>
            <w:noProof/>
            <w:webHidden/>
          </w:rPr>
        </w:r>
        <w:r w:rsidR="000010EA">
          <w:rPr>
            <w:noProof/>
            <w:webHidden/>
          </w:rPr>
          <w:fldChar w:fldCharType="separate"/>
        </w:r>
        <w:r w:rsidR="000010EA">
          <w:rPr>
            <w:noProof/>
            <w:webHidden/>
          </w:rPr>
          <w:t>3</w:t>
        </w:r>
        <w:r w:rsidR="000010EA">
          <w:rPr>
            <w:noProof/>
            <w:webHidden/>
          </w:rPr>
          <w:fldChar w:fldCharType="end"/>
        </w:r>
      </w:hyperlink>
    </w:p>
    <w:p w:rsidR="000010EA" w:rsidRDefault="00C6167F">
      <w:pPr>
        <w:pStyle w:val="TOC1"/>
        <w:tabs>
          <w:tab w:val="left" w:pos="1680"/>
          <w:tab w:val="right" w:leader="dot" w:pos="6142"/>
        </w:tabs>
        <w:rPr>
          <w:rFonts w:asciiTheme="minorHAnsi" w:eastAsiaTheme="minorEastAsia" w:hAnsiTheme="minorHAnsi" w:cstheme="minorBidi"/>
          <w:b w:val="0"/>
          <w:bCs w:val="0"/>
          <w:caps w:val="0"/>
          <w:noProof/>
          <w:szCs w:val="22"/>
        </w:rPr>
      </w:pPr>
      <w:hyperlink w:anchor="_Toc115460975" w:history="1">
        <w:r w:rsidR="000010EA" w:rsidRPr="00AC4D61">
          <w:rPr>
            <w:rStyle w:val="Hyperlink"/>
            <w:noProof/>
            <w14:scene3d>
              <w14:camera w14:prst="orthographicFront"/>
              <w14:lightRig w14:rig="threePt" w14:dir="t">
                <w14:rot w14:lat="0" w14:lon="0" w14:rev="0"/>
              </w14:lightRig>
            </w14:scene3d>
          </w:rPr>
          <w:t>CHAPTER 2.</w:t>
        </w:r>
        <w:r w:rsidR="000010EA">
          <w:rPr>
            <w:rFonts w:asciiTheme="minorHAnsi" w:eastAsiaTheme="minorEastAsia" w:hAnsiTheme="minorHAnsi" w:cstheme="minorBidi"/>
            <w:b w:val="0"/>
            <w:bCs w:val="0"/>
            <w:caps w:val="0"/>
            <w:noProof/>
            <w:szCs w:val="22"/>
          </w:rPr>
          <w:tab/>
        </w:r>
        <w:r w:rsidR="000010EA" w:rsidRPr="00AC4D61">
          <w:rPr>
            <w:rStyle w:val="Hyperlink"/>
            <w:noProof/>
          </w:rPr>
          <w:t>......................................</w:t>
        </w:r>
        <w:r w:rsidR="000010EA">
          <w:rPr>
            <w:noProof/>
            <w:webHidden/>
          </w:rPr>
          <w:tab/>
        </w:r>
        <w:r w:rsidR="000010EA">
          <w:rPr>
            <w:noProof/>
            <w:webHidden/>
          </w:rPr>
          <w:fldChar w:fldCharType="begin"/>
        </w:r>
        <w:r w:rsidR="000010EA">
          <w:rPr>
            <w:noProof/>
            <w:webHidden/>
          </w:rPr>
          <w:instrText xml:space="preserve"> PAGEREF _Toc115460975 \h </w:instrText>
        </w:r>
        <w:r w:rsidR="000010EA">
          <w:rPr>
            <w:noProof/>
            <w:webHidden/>
          </w:rPr>
        </w:r>
        <w:r w:rsidR="000010EA">
          <w:rPr>
            <w:noProof/>
            <w:webHidden/>
          </w:rPr>
          <w:fldChar w:fldCharType="separate"/>
        </w:r>
        <w:r w:rsidR="000010EA">
          <w:rPr>
            <w:noProof/>
            <w:webHidden/>
          </w:rPr>
          <w:t>4</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76" w:history="1">
        <w:r w:rsidR="000010EA" w:rsidRPr="00AC4D61">
          <w:rPr>
            <w:rStyle w:val="Hyperlink"/>
            <w:noProof/>
          </w:rPr>
          <w:t>2.1.</w:t>
        </w:r>
        <w:r w:rsidR="000010EA">
          <w:rPr>
            <w:rFonts w:asciiTheme="minorHAnsi" w:eastAsiaTheme="minorEastAsia" w:hAnsiTheme="minorHAnsi" w:cstheme="minorBidi"/>
            <w:b w:val="0"/>
            <w:bCs w:val="0"/>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_Toc115460976 \h </w:instrText>
        </w:r>
        <w:r w:rsidR="000010EA">
          <w:rPr>
            <w:noProof/>
            <w:webHidden/>
          </w:rPr>
        </w:r>
        <w:r w:rsidR="000010EA">
          <w:rPr>
            <w:noProof/>
            <w:webHidden/>
          </w:rPr>
          <w:fldChar w:fldCharType="separate"/>
        </w:r>
        <w:r w:rsidR="000010EA">
          <w:rPr>
            <w:noProof/>
            <w:webHidden/>
          </w:rPr>
          <w:t>4</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77" w:history="1">
        <w:r w:rsidR="000010EA" w:rsidRPr="00AC4D61">
          <w:rPr>
            <w:rStyle w:val="Hyperlink"/>
            <w:noProof/>
          </w:rPr>
          <w:t>2.2.</w:t>
        </w:r>
        <w:r w:rsidR="000010EA">
          <w:rPr>
            <w:rFonts w:asciiTheme="minorHAnsi" w:eastAsiaTheme="minorEastAsia" w:hAnsiTheme="minorHAnsi" w:cstheme="minorBidi"/>
            <w:b w:val="0"/>
            <w:bCs w:val="0"/>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_Toc115460977 \h </w:instrText>
        </w:r>
        <w:r w:rsidR="000010EA">
          <w:rPr>
            <w:noProof/>
            <w:webHidden/>
          </w:rPr>
        </w:r>
        <w:r w:rsidR="000010EA">
          <w:rPr>
            <w:noProof/>
            <w:webHidden/>
          </w:rPr>
          <w:fldChar w:fldCharType="separate"/>
        </w:r>
        <w:r w:rsidR="000010EA">
          <w:rPr>
            <w:noProof/>
            <w:webHidden/>
          </w:rPr>
          <w:t>4</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78" w:history="1">
        <w:r w:rsidR="000010EA" w:rsidRPr="00AC4D61">
          <w:rPr>
            <w:rStyle w:val="Hyperlink"/>
            <w:noProof/>
          </w:rPr>
          <w:t>2.3.</w:t>
        </w:r>
        <w:r w:rsidR="000010EA">
          <w:rPr>
            <w:rFonts w:asciiTheme="minorHAnsi" w:eastAsiaTheme="minorEastAsia" w:hAnsiTheme="minorHAnsi" w:cstheme="minorBidi"/>
            <w:b w:val="0"/>
            <w:bCs w:val="0"/>
            <w:noProof/>
            <w:szCs w:val="22"/>
          </w:rPr>
          <w:tab/>
        </w:r>
        <w:r w:rsidR="000010EA" w:rsidRPr="00AC4D61">
          <w:rPr>
            <w:rStyle w:val="Hyperlink"/>
            <w:noProof/>
          </w:rPr>
          <w:t>Summary</w:t>
        </w:r>
        <w:r w:rsidR="000010EA">
          <w:rPr>
            <w:noProof/>
            <w:webHidden/>
          </w:rPr>
          <w:tab/>
        </w:r>
        <w:r w:rsidR="000010EA">
          <w:rPr>
            <w:noProof/>
            <w:webHidden/>
          </w:rPr>
          <w:fldChar w:fldCharType="begin"/>
        </w:r>
        <w:r w:rsidR="000010EA">
          <w:rPr>
            <w:noProof/>
            <w:webHidden/>
          </w:rPr>
          <w:instrText xml:space="preserve"> PAGEREF _Toc115460978 \h </w:instrText>
        </w:r>
        <w:r w:rsidR="000010EA">
          <w:rPr>
            <w:noProof/>
            <w:webHidden/>
          </w:rPr>
        </w:r>
        <w:r w:rsidR="000010EA">
          <w:rPr>
            <w:noProof/>
            <w:webHidden/>
          </w:rPr>
          <w:fldChar w:fldCharType="separate"/>
        </w:r>
        <w:r w:rsidR="000010EA">
          <w:rPr>
            <w:noProof/>
            <w:webHidden/>
          </w:rPr>
          <w:t>4</w:t>
        </w:r>
        <w:r w:rsidR="000010EA">
          <w:rPr>
            <w:noProof/>
            <w:webHidden/>
          </w:rPr>
          <w:fldChar w:fldCharType="end"/>
        </w:r>
      </w:hyperlink>
    </w:p>
    <w:p w:rsidR="000010EA" w:rsidRDefault="00C6167F">
      <w:pPr>
        <w:pStyle w:val="TOC1"/>
        <w:tabs>
          <w:tab w:val="left" w:pos="1680"/>
          <w:tab w:val="right" w:leader="dot" w:pos="6142"/>
        </w:tabs>
        <w:rPr>
          <w:rFonts w:asciiTheme="minorHAnsi" w:eastAsiaTheme="minorEastAsia" w:hAnsiTheme="minorHAnsi" w:cstheme="minorBidi"/>
          <w:b w:val="0"/>
          <w:bCs w:val="0"/>
          <w:caps w:val="0"/>
          <w:noProof/>
          <w:szCs w:val="22"/>
        </w:rPr>
      </w:pPr>
      <w:hyperlink w:anchor="_Toc115460979" w:history="1">
        <w:r w:rsidR="000010EA" w:rsidRPr="00AC4D61">
          <w:rPr>
            <w:rStyle w:val="Hyperlink"/>
            <w:noProof/>
            <w14:scene3d>
              <w14:camera w14:prst="orthographicFront"/>
              <w14:lightRig w14:rig="threePt" w14:dir="t">
                <w14:rot w14:lat="0" w14:lon="0" w14:rev="0"/>
              </w14:lightRig>
            </w14:scene3d>
          </w:rPr>
          <w:t>CHAPTER 3.</w:t>
        </w:r>
        <w:r w:rsidR="000010EA">
          <w:rPr>
            <w:rFonts w:asciiTheme="minorHAnsi" w:eastAsiaTheme="minorEastAsia" w:hAnsiTheme="minorHAnsi" w:cstheme="minorBidi"/>
            <w:b w:val="0"/>
            <w:bCs w:val="0"/>
            <w:caps w:val="0"/>
            <w:noProof/>
            <w:szCs w:val="22"/>
          </w:rPr>
          <w:tab/>
        </w:r>
        <w:r w:rsidR="000010EA" w:rsidRPr="00AC4D61">
          <w:rPr>
            <w:rStyle w:val="Hyperlink"/>
            <w:noProof/>
          </w:rPr>
          <w:t>.......................................</w:t>
        </w:r>
        <w:r w:rsidR="000010EA">
          <w:rPr>
            <w:noProof/>
            <w:webHidden/>
          </w:rPr>
          <w:tab/>
        </w:r>
        <w:r w:rsidR="000010EA">
          <w:rPr>
            <w:noProof/>
            <w:webHidden/>
          </w:rPr>
          <w:fldChar w:fldCharType="begin"/>
        </w:r>
        <w:r w:rsidR="000010EA">
          <w:rPr>
            <w:noProof/>
            <w:webHidden/>
          </w:rPr>
          <w:instrText xml:space="preserve"> PAGEREF _Toc115460979 \h </w:instrText>
        </w:r>
        <w:r w:rsidR="000010EA">
          <w:rPr>
            <w:noProof/>
            <w:webHidden/>
          </w:rPr>
        </w:r>
        <w:r w:rsidR="000010EA">
          <w:rPr>
            <w:noProof/>
            <w:webHidden/>
          </w:rPr>
          <w:fldChar w:fldCharType="separate"/>
        </w:r>
        <w:r w:rsidR="000010EA">
          <w:rPr>
            <w:noProof/>
            <w:webHidden/>
          </w:rPr>
          <w:t>5</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80" w:history="1">
        <w:r w:rsidR="000010EA" w:rsidRPr="00AC4D61">
          <w:rPr>
            <w:rStyle w:val="Hyperlink"/>
            <w:noProof/>
          </w:rPr>
          <w:t>3.1.</w:t>
        </w:r>
        <w:r w:rsidR="000010EA">
          <w:rPr>
            <w:rFonts w:asciiTheme="minorHAnsi" w:eastAsiaTheme="minorEastAsia" w:hAnsiTheme="minorHAnsi" w:cstheme="minorBidi"/>
            <w:b w:val="0"/>
            <w:bCs w:val="0"/>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_Toc115460980 \h </w:instrText>
        </w:r>
        <w:r w:rsidR="000010EA">
          <w:rPr>
            <w:noProof/>
            <w:webHidden/>
          </w:rPr>
        </w:r>
        <w:r w:rsidR="000010EA">
          <w:rPr>
            <w:noProof/>
            <w:webHidden/>
          </w:rPr>
          <w:fldChar w:fldCharType="separate"/>
        </w:r>
        <w:r w:rsidR="000010EA">
          <w:rPr>
            <w:noProof/>
            <w:webHidden/>
          </w:rPr>
          <w:t>5</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81" w:history="1">
        <w:r w:rsidR="000010EA" w:rsidRPr="00AC4D61">
          <w:rPr>
            <w:rStyle w:val="Hyperlink"/>
            <w:noProof/>
          </w:rPr>
          <w:t>3.2.</w:t>
        </w:r>
        <w:r w:rsidR="000010EA">
          <w:rPr>
            <w:rFonts w:asciiTheme="minorHAnsi" w:eastAsiaTheme="minorEastAsia" w:hAnsiTheme="minorHAnsi" w:cstheme="minorBidi"/>
            <w:b w:val="0"/>
            <w:bCs w:val="0"/>
            <w:noProof/>
            <w:szCs w:val="22"/>
          </w:rPr>
          <w:tab/>
        </w:r>
        <w:r w:rsidR="000010EA" w:rsidRPr="00AC4D61">
          <w:rPr>
            <w:rStyle w:val="Hyperlink"/>
            <w:noProof/>
          </w:rPr>
          <w:t>Insert title here</w:t>
        </w:r>
        <w:r w:rsidR="000010EA">
          <w:rPr>
            <w:noProof/>
            <w:webHidden/>
          </w:rPr>
          <w:tab/>
        </w:r>
        <w:r w:rsidR="000010EA">
          <w:rPr>
            <w:noProof/>
            <w:webHidden/>
          </w:rPr>
          <w:fldChar w:fldCharType="begin"/>
        </w:r>
        <w:r w:rsidR="000010EA">
          <w:rPr>
            <w:noProof/>
            <w:webHidden/>
          </w:rPr>
          <w:instrText xml:space="preserve"> PAGEREF _Toc115460981 \h </w:instrText>
        </w:r>
        <w:r w:rsidR="000010EA">
          <w:rPr>
            <w:noProof/>
            <w:webHidden/>
          </w:rPr>
        </w:r>
        <w:r w:rsidR="000010EA">
          <w:rPr>
            <w:noProof/>
            <w:webHidden/>
          </w:rPr>
          <w:fldChar w:fldCharType="separate"/>
        </w:r>
        <w:r w:rsidR="000010EA">
          <w:rPr>
            <w:noProof/>
            <w:webHidden/>
          </w:rPr>
          <w:t>5</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82" w:history="1">
        <w:r w:rsidR="000010EA" w:rsidRPr="00AC4D61">
          <w:rPr>
            <w:rStyle w:val="Hyperlink"/>
            <w:noProof/>
          </w:rPr>
          <w:t>3.3.</w:t>
        </w:r>
        <w:r w:rsidR="000010EA">
          <w:rPr>
            <w:rFonts w:asciiTheme="minorHAnsi" w:eastAsiaTheme="minorEastAsia" w:hAnsiTheme="minorHAnsi" w:cstheme="minorBidi"/>
            <w:b w:val="0"/>
            <w:bCs w:val="0"/>
            <w:noProof/>
            <w:szCs w:val="22"/>
          </w:rPr>
          <w:tab/>
        </w:r>
        <w:r w:rsidR="000010EA" w:rsidRPr="00AC4D61">
          <w:rPr>
            <w:rStyle w:val="Hyperlink"/>
            <w:noProof/>
          </w:rPr>
          <w:t>Summary</w:t>
        </w:r>
        <w:r w:rsidR="000010EA">
          <w:rPr>
            <w:noProof/>
            <w:webHidden/>
          </w:rPr>
          <w:tab/>
        </w:r>
        <w:r w:rsidR="000010EA">
          <w:rPr>
            <w:noProof/>
            <w:webHidden/>
          </w:rPr>
          <w:fldChar w:fldCharType="begin"/>
        </w:r>
        <w:r w:rsidR="000010EA">
          <w:rPr>
            <w:noProof/>
            <w:webHidden/>
          </w:rPr>
          <w:instrText xml:space="preserve"> PAGEREF _Toc115460982 \h </w:instrText>
        </w:r>
        <w:r w:rsidR="000010EA">
          <w:rPr>
            <w:noProof/>
            <w:webHidden/>
          </w:rPr>
        </w:r>
        <w:r w:rsidR="000010EA">
          <w:rPr>
            <w:noProof/>
            <w:webHidden/>
          </w:rPr>
          <w:fldChar w:fldCharType="separate"/>
        </w:r>
        <w:r w:rsidR="000010EA">
          <w:rPr>
            <w:noProof/>
            <w:webHidden/>
          </w:rPr>
          <w:t>5</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83" w:history="1">
        <w:r w:rsidR="000010EA" w:rsidRPr="00AC4D61">
          <w:rPr>
            <w:rStyle w:val="Hyperlink"/>
            <w:noProof/>
          </w:rPr>
          <w:t>CONCLUSIONS AND SUGGESTIONS</w:t>
        </w:r>
        <w:r w:rsidR="000010EA">
          <w:rPr>
            <w:noProof/>
            <w:webHidden/>
          </w:rPr>
          <w:tab/>
        </w:r>
        <w:r w:rsidR="000010EA">
          <w:rPr>
            <w:noProof/>
            <w:webHidden/>
          </w:rPr>
          <w:fldChar w:fldCharType="begin"/>
        </w:r>
        <w:r w:rsidR="000010EA">
          <w:rPr>
            <w:noProof/>
            <w:webHidden/>
          </w:rPr>
          <w:instrText xml:space="preserve"> PAGEREF _Toc115460983 \h </w:instrText>
        </w:r>
        <w:r w:rsidR="000010EA">
          <w:rPr>
            <w:noProof/>
            <w:webHidden/>
          </w:rPr>
        </w:r>
        <w:r w:rsidR="000010EA">
          <w:rPr>
            <w:noProof/>
            <w:webHidden/>
          </w:rPr>
          <w:fldChar w:fldCharType="separate"/>
        </w:r>
        <w:r w:rsidR="000010EA">
          <w:rPr>
            <w:noProof/>
            <w:webHidden/>
          </w:rPr>
          <w:t>6</w:t>
        </w:r>
        <w:r w:rsidR="000010EA">
          <w:rPr>
            <w:noProof/>
            <w:webHidden/>
          </w:rPr>
          <w:fldChar w:fldCharType="end"/>
        </w:r>
      </w:hyperlink>
    </w:p>
    <w:p w:rsidR="000010EA" w:rsidRDefault="00C6167F">
      <w:pPr>
        <w:pStyle w:val="TOC3"/>
        <w:tabs>
          <w:tab w:val="left" w:pos="839"/>
          <w:tab w:val="right" w:leader="dot" w:pos="6142"/>
        </w:tabs>
        <w:rPr>
          <w:rFonts w:asciiTheme="minorHAnsi" w:eastAsiaTheme="minorEastAsia" w:hAnsiTheme="minorHAnsi" w:cstheme="minorBidi"/>
          <w:noProof/>
          <w:szCs w:val="22"/>
        </w:rPr>
      </w:pPr>
      <w:hyperlink w:anchor="_Toc115460984" w:history="1">
        <w:r w:rsidR="000010EA" w:rsidRPr="00AC4D61">
          <w:rPr>
            <w:rStyle w:val="Hyperlink"/>
            <w:noProof/>
          </w:rPr>
          <w:t>1.</w:t>
        </w:r>
        <w:r w:rsidR="000010EA">
          <w:rPr>
            <w:rFonts w:asciiTheme="minorHAnsi" w:eastAsiaTheme="minorEastAsia" w:hAnsiTheme="minorHAnsi" w:cstheme="minorBidi"/>
            <w:noProof/>
            <w:szCs w:val="22"/>
          </w:rPr>
          <w:tab/>
        </w:r>
        <w:r w:rsidR="000010EA" w:rsidRPr="00AC4D61">
          <w:rPr>
            <w:rStyle w:val="Hyperlink"/>
            <w:noProof/>
          </w:rPr>
          <w:t>Conclusions</w:t>
        </w:r>
        <w:r w:rsidR="000010EA">
          <w:rPr>
            <w:noProof/>
            <w:webHidden/>
          </w:rPr>
          <w:tab/>
        </w:r>
        <w:r w:rsidR="000010EA">
          <w:rPr>
            <w:noProof/>
            <w:webHidden/>
          </w:rPr>
          <w:fldChar w:fldCharType="begin"/>
        </w:r>
        <w:r w:rsidR="000010EA">
          <w:rPr>
            <w:noProof/>
            <w:webHidden/>
          </w:rPr>
          <w:instrText xml:space="preserve"> PAGEREF _Toc115460984 \h </w:instrText>
        </w:r>
        <w:r w:rsidR="000010EA">
          <w:rPr>
            <w:noProof/>
            <w:webHidden/>
          </w:rPr>
        </w:r>
        <w:r w:rsidR="000010EA">
          <w:rPr>
            <w:noProof/>
            <w:webHidden/>
          </w:rPr>
          <w:fldChar w:fldCharType="separate"/>
        </w:r>
        <w:r w:rsidR="000010EA">
          <w:rPr>
            <w:noProof/>
            <w:webHidden/>
          </w:rPr>
          <w:t>6</w:t>
        </w:r>
        <w:r w:rsidR="000010EA">
          <w:rPr>
            <w:noProof/>
            <w:webHidden/>
          </w:rPr>
          <w:fldChar w:fldCharType="end"/>
        </w:r>
      </w:hyperlink>
    </w:p>
    <w:p w:rsidR="000010EA" w:rsidRDefault="00C6167F">
      <w:pPr>
        <w:pStyle w:val="TOC3"/>
        <w:tabs>
          <w:tab w:val="left" w:pos="839"/>
          <w:tab w:val="right" w:leader="dot" w:pos="6142"/>
        </w:tabs>
        <w:rPr>
          <w:rFonts w:asciiTheme="minorHAnsi" w:eastAsiaTheme="minorEastAsia" w:hAnsiTheme="minorHAnsi" w:cstheme="minorBidi"/>
          <w:noProof/>
          <w:szCs w:val="22"/>
        </w:rPr>
      </w:pPr>
      <w:hyperlink w:anchor="_Toc115460985" w:history="1">
        <w:r w:rsidR="000010EA" w:rsidRPr="00AC4D61">
          <w:rPr>
            <w:rStyle w:val="Hyperlink"/>
            <w:noProof/>
          </w:rPr>
          <w:t>2.</w:t>
        </w:r>
        <w:r w:rsidR="000010EA">
          <w:rPr>
            <w:rFonts w:asciiTheme="minorHAnsi" w:eastAsiaTheme="minorEastAsia" w:hAnsiTheme="minorHAnsi" w:cstheme="minorBidi"/>
            <w:noProof/>
            <w:szCs w:val="22"/>
          </w:rPr>
          <w:tab/>
        </w:r>
        <w:r w:rsidR="000010EA" w:rsidRPr="00AC4D61">
          <w:rPr>
            <w:rStyle w:val="Hyperlink"/>
            <w:noProof/>
          </w:rPr>
          <w:t>Suggestions</w:t>
        </w:r>
        <w:r w:rsidR="000010EA">
          <w:rPr>
            <w:noProof/>
            <w:webHidden/>
          </w:rPr>
          <w:tab/>
        </w:r>
        <w:r w:rsidR="000010EA">
          <w:rPr>
            <w:noProof/>
            <w:webHidden/>
          </w:rPr>
          <w:fldChar w:fldCharType="begin"/>
        </w:r>
        <w:r w:rsidR="000010EA">
          <w:rPr>
            <w:noProof/>
            <w:webHidden/>
          </w:rPr>
          <w:instrText xml:space="preserve"> PAGEREF _Toc115460985 \h </w:instrText>
        </w:r>
        <w:r w:rsidR="000010EA">
          <w:rPr>
            <w:noProof/>
            <w:webHidden/>
          </w:rPr>
        </w:r>
        <w:r w:rsidR="000010EA">
          <w:rPr>
            <w:noProof/>
            <w:webHidden/>
          </w:rPr>
          <w:fldChar w:fldCharType="separate"/>
        </w:r>
        <w:r w:rsidR="000010EA">
          <w:rPr>
            <w:noProof/>
            <w:webHidden/>
          </w:rPr>
          <w:t>6</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86" w:history="1">
        <w:r w:rsidR="000010EA" w:rsidRPr="00AC4D61">
          <w:rPr>
            <w:rStyle w:val="Hyperlink"/>
            <w:noProof/>
          </w:rPr>
          <w:t>REFERENCES</w:t>
        </w:r>
        <w:r w:rsidR="000010EA">
          <w:rPr>
            <w:noProof/>
            <w:webHidden/>
          </w:rPr>
          <w:tab/>
        </w:r>
        <w:r w:rsidR="000010EA">
          <w:rPr>
            <w:noProof/>
            <w:webHidden/>
          </w:rPr>
          <w:fldChar w:fldCharType="begin"/>
        </w:r>
        <w:r w:rsidR="000010EA">
          <w:rPr>
            <w:noProof/>
            <w:webHidden/>
          </w:rPr>
          <w:instrText xml:space="preserve"> PAGEREF _Toc115460986 \h </w:instrText>
        </w:r>
        <w:r w:rsidR="000010EA">
          <w:rPr>
            <w:noProof/>
            <w:webHidden/>
          </w:rPr>
        </w:r>
        <w:r w:rsidR="000010EA">
          <w:rPr>
            <w:noProof/>
            <w:webHidden/>
          </w:rPr>
          <w:fldChar w:fldCharType="separate"/>
        </w:r>
        <w:r w:rsidR="000010EA">
          <w:rPr>
            <w:noProof/>
            <w:webHidden/>
          </w:rPr>
          <w:t>7</w:t>
        </w:r>
        <w:r w:rsidR="000010EA">
          <w:rPr>
            <w:noProof/>
            <w:webHidden/>
          </w:rPr>
          <w:fldChar w:fldCharType="end"/>
        </w:r>
      </w:hyperlink>
    </w:p>
    <w:p w:rsidR="000010EA" w:rsidRDefault="00C6167F">
      <w:pPr>
        <w:pStyle w:val="TOC2"/>
        <w:rPr>
          <w:rFonts w:asciiTheme="minorHAnsi" w:eastAsiaTheme="minorEastAsia" w:hAnsiTheme="minorHAnsi" w:cstheme="minorBidi"/>
          <w:b w:val="0"/>
          <w:bCs w:val="0"/>
          <w:noProof/>
          <w:szCs w:val="22"/>
        </w:rPr>
      </w:pPr>
      <w:hyperlink w:anchor="_Toc115460987" w:history="1">
        <w:r w:rsidR="000010EA" w:rsidRPr="00AC4D61">
          <w:rPr>
            <w:rStyle w:val="Hyperlink"/>
            <w:noProof/>
          </w:rPr>
          <w:t>PUBLICATIONS</w:t>
        </w:r>
        <w:r w:rsidR="000010EA">
          <w:rPr>
            <w:noProof/>
            <w:webHidden/>
          </w:rPr>
          <w:tab/>
        </w:r>
        <w:r w:rsidR="000010EA">
          <w:rPr>
            <w:noProof/>
            <w:webHidden/>
          </w:rPr>
          <w:fldChar w:fldCharType="begin"/>
        </w:r>
        <w:r w:rsidR="000010EA">
          <w:rPr>
            <w:noProof/>
            <w:webHidden/>
          </w:rPr>
          <w:instrText xml:space="preserve"> PAGEREF _Toc115460987 \h </w:instrText>
        </w:r>
        <w:r w:rsidR="000010EA">
          <w:rPr>
            <w:noProof/>
            <w:webHidden/>
          </w:rPr>
        </w:r>
        <w:r w:rsidR="000010EA">
          <w:rPr>
            <w:noProof/>
            <w:webHidden/>
          </w:rPr>
          <w:fldChar w:fldCharType="separate"/>
        </w:r>
        <w:r w:rsidR="000010EA">
          <w:rPr>
            <w:noProof/>
            <w:webHidden/>
          </w:rPr>
          <w:t>8</w:t>
        </w:r>
        <w:r w:rsidR="000010EA">
          <w:rPr>
            <w:noProof/>
            <w:webHidden/>
          </w:rPr>
          <w:fldChar w:fldCharType="end"/>
        </w:r>
      </w:hyperlink>
    </w:p>
    <w:p w:rsidR="00404A9D" w:rsidRPr="00404A9D" w:rsidRDefault="007A31F6" w:rsidP="00404A9D">
      <w:r>
        <w:rPr>
          <w:rFonts w:cstheme="minorHAnsi"/>
          <w:b/>
          <w:bCs/>
          <w:sz w:val="26"/>
          <w:szCs w:val="20"/>
        </w:rPr>
        <w:fldChar w:fldCharType="end"/>
      </w:r>
    </w:p>
    <w:p w:rsidR="00404A9D" w:rsidRDefault="00404A9D">
      <w:pPr>
        <w:rPr>
          <w:b/>
          <w:bCs/>
          <w:sz w:val="32"/>
        </w:rPr>
      </w:pPr>
      <w:bookmarkStart w:id="27" w:name="_Toc83724761"/>
      <w:bookmarkStart w:id="28" w:name="_Toc83725000"/>
      <w:r>
        <w:br w:type="page"/>
      </w:r>
    </w:p>
    <w:p w:rsidR="00F23A4A" w:rsidRPr="00933993" w:rsidRDefault="004D2865" w:rsidP="00323EB1">
      <w:pPr>
        <w:pStyle w:val="Title"/>
      </w:pPr>
      <w:bookmarkStart w:id="29" w:name="_Toc115460955"/>
      <w:r w:rsidRPr="004D2865">
        <w:lastRenderedPageBreak/>
        <w:t>ABBREVIATIONS</w:t>
      </w:r>
      <w:bookmarkEnd w:id="29"/>
      <w:r w:rsidRPr="004D2865">
        <w:t xml:space="preserve"> </w:t>
      </w:r>
      <w:bookmarkEnd w:id="20"/>
      <w:bookmarkEnd w:id="21"/>
      <w:bookmarkEnd w:id="22"/>
      <w:bookmarkEnd w:id="23"/>
      <w:bookmarkEnd w:id="24"/>
      <w:bookmarkEnd w:id="25"/>
      <w:bookmarkEnd w:id="26"/>
      <w:bookmarkEnd w:id="27"/>
      <w:bookmarkEnd w:id="28"/>
    </w:p>
    <w:tbl>
      <w:tblPr>
        <w:tblW w:w="6292"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3"/>
        <w:gridCol w:w="4819"/>
      </w:tblGrid>
      <w:tr w:rsidR="001146B7" w:rsidRPr="00323EB1" w:rsidTr="00FE5C20">
        <w:tc>
          <w:tcPr>
            <w:tcW w:w="1473" w:type="dxa"/>
            <w:shd w:val="clear" w:color="auto" w:fill="auto"/>
          </w:tcPr>
          <w:p w:rsidR="001146B7" w:rsidRPr="00323EB1" w:rsidRDefault="004D2865" w:rsidP="00F23A4A">
            <w:pPr>
              <w:spacing w:before="120" w:line="360" w:lineRule="auto"/>
              <w:jc w:val="center"/>
              <w:rPr>
                <w:b/>
                <w:szCs w:val="22"/>
              </w:rPr>
            </w:pPr>
            <w:r w:rsidRPr="00323EB1">
              <w:rPr>
                <w:b/>
                <w:szCs w:val="22"/>
              </w:rPr>
              <w:t>ABBREVIATIONS</w:t>
            </w:r>
          </w:p>
        </w:tc>
        <w:tc>
          <w:tcPr>
            <w:tcW w:w="4819" w:type="dxa"/>
            <w:shd w:val="clear" w:color="auto" w:fill="auto"/>
          </w:tcPr>
          <w:p w:rsidR="001146B7" w:rsidRPr="00323EB1" w:rsidRDefault="004D2865" w:rsidP="00F23A4A">
            <w:pPr>
              <w:spacing w:before="120" w:line="360" w:lineRule="auto"/>
              <w:jc w:val="center"/>
              <w:rPr>
                <w:b/>
                <w:szCs w:val="22"/>
              </w:rPr>
            </w:pPr>
            <w:r w:rsidRPr="00323EB1">
              <w:rPr>
                <w:b/>
                <w:szCs w:val="22"/>
              </w:rPr>
              <w:t>MEANING</w:t>
            </w:r>
          </w:p>
        </w:tc>
      </w:tr>
      <w:tr w:rsidR="00A27995" w:rsidRPr="00323EB1" w:rsidTr="00FE5C20">
        <w:trPr>
          <w:trHeight w:val="453"/>
        </w:trPr>
        <w:tc>
          <w:tcPr>
            <w:tcW w:w="1473" w:type="dxa"/>
            <w:shd w:val="clear" w:color="auto" w:fill="auto"/>
          </w:tcPr>
          <w:p w:rsidR="00A27995" w:rsidRPr="00323EB1" w:rsidRDefault="00A27995" w:rsidP="00F23A4A">
            <w:pPr>
              <w:spacing w:before="120" w:line="360" w:lineRule="auto"/>
              <w:jc w:val="center"/>
              <w:rPr>
                <w:szCs w:val="22"/>
              </w:rPr>
            </w:pPr>
            <w:r w:rsidRPr="00323EB1">
              <w:rPr>
                <w:szCs w:val="22"/>
              </w:rPr>
              <w:t>5E</w:t>
            </w:r>
          </w:p>
        </w:tc>
        <w:tc>
          <w:tcPr>
            <w:tcW w:w="4819" w:type="dxa"/>
            <w:shd w:val="clear" w:color="auto" w:fill="auto"/>
          </w:tcPr>
          <w:p w:rsidR="00A27995" w:rsidRPr="00323EB1" w:rsidRDefault="00A27995" w:rsidP="00A27995">
            <w:pPr>
              <w:spacing w:before="120" w:line="360" w:lineRule="auto"/>
              <w:jc w:val="center"/>
              <w:rPr>
                <w:szCs w:val="22"/>
              </w:rPr>
            </w:pPr>
            <w:r w:rsidRPr="00323EB1">
              <w:rPr>
                <w:szCs w:val="22"/>
              </w:rPr>
              <w:t>Engagement, Exploration, Explanation, Elaboration, Evaluation</w:t>
            </w:r>
          </w:p>
        </w:tc>
      </w:tr>
      <w:tr w:rsidR="005150CE" w:rsidRPr="00323EB1" w:rsidTr="00FE5C20">
        <w:tc>
          <w:tcPr>
            <w:tcW w:w="1473" w:type="dxa"/>
            <w:shd w:val="clear" w:color="auto" w:fill="auto"/>
          </w:tcPr>
          <w:p w:rsidR="005150CE" w:rsidRPr="00323EB1" w:rsidRDefault="00326F9A" w:rsidP="00F23A4A">
            <w:pPr>
              <w:spacing w:before="120" w:line="360" w:lineRule="auto"/>
              <w:jc w:val="center"/>
              <w:rPr>
                <w:szCs w:val="22"/>
              </w:rPr>
            </w:pPr>
            <w:r w:rsidRPr="00323EB1">
              <w:rPr>
                <w:szCs w:val="22"/>
              </w:rPr>
              <w:t>STEM</w:t>
            </w:r>
          </w:p>
        </w:tc>
        <w:tc>
          <w:tcPr>
            <w:tcW w:w="4819" w:type="dxa"/>
            <w:shd w:val="clear" w:color="auto" w:fill="auto"/>
          </w:tcPr>
          <w:p w:rsidR="005150CE" w:rsidRPr="00323EB1" w:rsidRDefault="005150CE" w:rsidP="00F23A4A">
            <w:pPr>
              <w:spacing w:before="120" w:line="360" w:lineRule="auto"/>
              <w:jc w:val="center"/>
              <w:rPr>
                <w:szCs w:val="22"/>
              </w:rPr>
            </w:pPr>
            <w:r w:rsidRPr="00323EB1">
              <w:rPr>
                <w:szCs w:val="22"/>
              </w:rPr>
              <w:t>Science Technology Engineering Mathematics</w:t>
            </w:r>
          </w:p>
        </w:tc>
      </w:tr>
    </w:tbl>
    <w:p w:rsidR="00E83B3F" w:rsidRPr="00933993" w:rsidRDefault="00E83B3F" w:rsidP="00734392">
      <w:pPr>
        <w:spacing w:line="360" w:lineRule="auto"/>
        <w:jc w:val="both"/>
        <w:rPr>
          <w:sz w:val="26"/>
          <w:szCs w:val="26"/>
        </w:rPr>
      </w:pPr>
    </w:p>
    <w:p w:rsidR="00C73265" w:rsidRPr="00933993" w:rsidRDefault="004D2865" w:rsidP="00323EB1">
      <w:pPr>
        <w:pStyle w:val="Title"/>
      </w:pPr>
      <w:bookmarkStart w:id="30" w:name="_Toc6684066"/>
      <w:bookmarkStart w:id="31" w:name="_Toc6684127"/>
      <w:bookmarkStart w:id="32" w:name="_Toc6688595"/>
      <w:bookmarkStart w:id="33" w:name="_Toc7253361"/>
      <w:bookmarkStart w:id="34" w:name="_Toc7978868"/>
      <w:bookmarkStart w:id="35" w:name="_Toc8805994"/>
      <w:bookmarkStart w:id="36" w:name="_Toc9016560"/>
      <w:bookmarkStart w:id="37" w:name="_Toc83724762"/>
      <w:bookmarkStart w:id="38" w:name="_Toc83725001"/>
      <w:bookmarkStart w:id="39" w:name="_Toc115460956"/>
      <w:r w:rsidRPr="004D2865">
        <w:lastRenderedPageBreak/>
        <w:t>LIST OF FIGURES</w:t>
      </w:r>
      <w:bookmarkEnd w:id="30"/>
      <w:bookmarkEnd w:id="31"/>
      <w:bookmarkEnd w:id="32"/>
      <w:bookmarkEnd w:id="33"/>
      <w:bookmarkEnd w:id="34"/>
      <w:bookmarkEnd w:id="35"/>
      <w:bookmarkEnd w:id="36"/>
      <w:bookmarkEnd w:id="37"/>
      <w:bookmarkEnd w:id="38"/>
      <w:bookmarkEnd w:id="39"/>
    </w:p>
    <w:bookmarkStart w:id="40" w:name="_Toc6684067"/>
    <w:bookmarkStart w:id="41" w:name="_Toc6684128"/>
    <w:bookmarkStart w:id="42" w:name="_Toc6688596"/>
    <w:bookmarkStart w:id="43" w:name="_Toc7253362"/>
    <w:bookmarkStart w:id="44" w:name="_Toc7978869"/>
    <w:bookmarkStart w:id="45" w:name="_Toc8805995"/>
    <w:bookmarkStart w:id="46" w:name="_Toc9016562"/>
    <w:p w:rsidR="009132D6" w:rsidRDefault="00DB6C4F">
      <w:pPr>
        <w:pStyle w:val="TableofFigures"/>
        <w:tabs>
          <w:tab w:val="right" w:leader="dot" w:pos="6142"/>
        </w:tabs>
        <w:rPr>
          <w:rFonts w:asciiTheme="minorHAnsi" w:eastAsiaTheme="minorEastAsia" w:hAnsiTheme="minorHAnsi" w:cstheme="minorBidi"/>
          <w:noProof/>
          <w:szCs w:val="22"/>
        </w:rPr>
      </w:pPr>
      <w:r>
        <w:rPr>
          <w:sz w:val="24"/>
        </w:rPr>
        <w:fldChar w:fldCharType="begin"/>
      </w:r>
      <w:r>
        <w:rPr>
          <w:sz w:val="24"/>
        </w:rPr>
        <w:instrText xml:space="preserve"> TOC \h \z \c "Figure" </w:instrText>
      </w:r>
      <w:r>
        <w:rPr>
          <w:sz w:val="24"/>
        </w:rPr>
        <w:fldChar w:fldCharType="separate"/>
      </w:r>
      <w:hyperlink w:anchor="_Toc115430395" w:history="1">
        <w:r w:rsidR="009132D6" w:rsidRPr="00D327B1">
          <w:rPr>
            <w:rStyle w:val="Hyperlink"/>
            <w:noProof/>
          </w:rPr>
          <w:t>Figure 1.1 -  VKU icon</w:t>
        </w:r>
        <w:r w:rsidR="009132D6">
          <w:rPr>
            <w:noProof/>
            <w:webHidden/>
          </w:rPr>
          <w:tab/>
        </w:r>
        <w:r w:rsidR="009132D6">
          <w:rPr>
            <w:noProof/>
            <w:webHidden/>
          </w:rPr>
          <w:fldChar w:fldCharType="begin"/>
        </w:r>
        <w:r w:rsidR="009132D6">
          <w:rPr>
            <w:noProof/>
            <w:webHidden/>
          </w:rPr>
          <w:instrText xml:space="preserve"> PAGEREF _Toc115430395 \h </w:instrText>
        </w:r>
        <w:r w:rsidR="009132D6">
          <w:rPr>
            <w:noProof/>
            <w:webHidden/>
          </w:rPr>
        </w:r>
        <w:r w:rsidR="009132D6">
          <w:rPr>
            <w:noProof/>
            <w:webHidden/>
          </w:rPr>
          <w:fldChar w:fldCharType="separate"/>
        </w:r>
        <w:r w:rsidR="009132D6">
          <w:rPr>
            <w:noProof/>
            <w:webHidden/>
          </w:rPr>
          <w:t>2</w:t>
        </w:r>
        <w:r w:rsidR="009132D6">
          <w:rPr>
            <w:noProof/>
            <w:webHidden/>
          </w:rPr>
          <w:fldChar w:fldCharType="end"/>
        </w:r>
      </w:hyperlink>
    </w:p>
    <w:p w:rsidR="00DC450E" w:rsidRPr="00154759" w:rsidRDefault="00DB6C4F" w:rsidP="00455C53">
      <w:pPr>
        <w:rPr>
          <w:sz w:val="24"/>
        </w:rPr>
      </w:pPr>
      <w:r>
        <w:rPr>
          <w:sz w:val="24"/>
        </w:rPr>
        <w:fldChar w:fldCharType="end"/>
      </w:r>
    </w:p>
    <w:p w:rsidR="00DC450E" w:rsidRPr="009408FB" w:rsidRDefault="00DC450E">
      <w:pPr>
        <w:rPr>
          <w:sz w:val="26"/>
        </w:rPr>
      </w:pPr>
      <w:r>
        <w:br w:type="page"/>
      </w:r>
    </w:p>
    <w:p w:rsidR="00DC450E" w:rsidRDefault="000F6A30" w:rsidP="00323EB1">
      <w:pPr>
        <w:pStyle w:val="Title"/>
      </w:pPr>
      <w:bookmarkStart w:id="47" w:name="_Toc115460957"/>
      <w:r w:rsidRPr="000F6A30">
        <w:lastRenderedPageBreak/>
        <w:t>LIST OF TABLES</w:t>
      </w:r>
      <w:bookmarkEnd w:id="47"/>
      <w:r w:rsidRPr="000F6A30">
        <w:t xml:space="preserve"> </w:t>
      </w:r>
    </w:p>
    <w:p w:rsidR="003C2151" w:rsidRDefault="003C2151" w:rsidP="003C2151"/>
    <w:p w:rsidR="009132D6" w:rsidRDefault="009132D6">
      <w:pPr>
        <w:pStyle w:val="TableofFigures"/>
        <w:tabs>
          <w:tab w:val="right" w:leader="dot" w:pos="6142"/>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115430405" w:history="1">
        <w:r w:rsidRPr="00335DFE">
          <w:rPr>
            <w:rStyle w:val="Hyperlink"/>
            <w:noProof/>
          </w:rPr>
          <w:t>Table 1.1 - Related component-based approaches to the defined challenges</w:t>
        </w:r>
        <w:r>
          <w:rPr>
            <w:noProof/>
            <w:webHidden/>
          </w:rPr>
          <w:tab/>
        </w:r>
        <w:r>
          <w:rPr>
            <w:noProof/>
            <w:webHidden/>
          </w:rPr>
          <w:fldChar w:fldCharType="begin"/>
        </w:r>
        <w:r>
          <w:rPr>
            <w:noProof/>
            <w:webHidden/>
          </w:rPr>
          <w:instrText xml:space="preserve"> PAGEREF _Toc115430405 \h </w:instrText>
        </w:r>
        <w:r>
          <w:rPr>
            <w:noProof/>
            <w:webHidden/>
          </w:rPr>
        </w:r>
        <w:r>
          <w:rPr>
            <w:noProof/>
            <w:webHidden/>
          </w:rPr>
          <w:fldChar w:fldCharType="separate"/>
        </w:r>
        <w:r>
          <w:rPr>
            <w:noProof/>
            <w:webHidden/>
          </w:rPr>
          <w:t>2</w:t>
        </w:r>
        <w:r>
          <w:rPr>
            <w:noProof/>
            <w:webHidden/>
          </w:rPr>
          <w:fldChar w:fldCharType="end"/>
        </w:r>
      </w:hyperlink>
    </w:p>
    <w:p w:rsidR="003C2151" w:rsidRDefault="009132D6" w:rsidP="003C2151">
      <w:r>
        <w:fldChar w:fldCharType="end"/>
      </w:r>
    </w:p>
    <w:p w:rsidR="003C2151" w:rsidRDefault="003C2151" w:rsidP="003C2151"/>
    <w:p w:rsidR="003C2151" w:rsidRDefault="003C2151" w:rsidP="003C2151"/>
    <w:p w:rsidR="003C2151" w:rsidRDefault="003C2151" w:rsidP="003C2151"/>
    <w:p w:rsidR="003C2151" w:rsidRDefault="003C2151" w:rsidP="003C2151"/>
    <w:p w:rsidR="003C2151" w:rsidRDefault="003C2151" w:rsidP="003C2151"/>
    <w:p w:rsidR="003C2151" w:rsidRPr="003C2151" w:rsidRDefault="003C2151" w:rsidP="003C2151"/>
    <w:p w:rsidR="003C2151" w:rsidRPr="003C2151" w:rsidRDefault="00DB6C4F" w:rsidP="003C2151">
      <w:pPr>
        <w:pStyle w:val="TableofFigures"/>
        <w:tabs>
          <w:tab w:val="right" w:leader="dot" w:pos="9062"/>
        </w:tabs>
        <w:rPr>
          <w:sz w:val="2"/>
        </w:rPr>
      </w:pPr>
      <w:r>
        <w:rPr>
          <w:sz w:val="32"/>
        </w:rPr>
        <w:fldChar w:fldCharType="begin"/>
      </w:r>
      <w:r>
        <w:rPr>
          <w:sz w:val="32"/>
        </w:rPr>
        <w:instrText xml:space="preserve"> TOC \h \z \c "Table" </w:instrText>
      </w:r>
      <w:r>
        <w:rPr>
          <w:sz w:val="32"/>
        </w:rPr>
        <w:fldChar w:fldCharType="end"/>
      </w:r>
      <w:bookmarkStart w:id="48" w:name="_Toc83724763"/>
      <w:bookmarkStart w:id="49" w:name="_Toc83725002"/>
    </w:p>
    <w:p w:rsidR="003C2151" w:rsidRDefault="003C2151" w:rsidP="00323EB1">
      <w:pPr>
        <w:pStyle w:val="Title"/>
        <w:sectPr w:rsidR="003C2151" w:rsidSect="00047B20">
          <w:footerReference w:type="default" r:id="rId9"/>
          <w:footerReference w:type="first" r:id="rId10"/>
          <w:pgSz w:w="8420" w:h="11907" w:orient="landscape" w:code="9"/>
          <w:pgMar w:top="1134" w:right="1134" w:bottom="1134" w:left="1134" w:header="567" w:footer="567" w:gutter="0"/>
          <w:pgNumType w:fmt="lowerRoman" w:start="1"/>
          <w:cols w:space="720"/>
          <w:docGrid w:linePitch="381"/>
        </w:sectPr>
      </w:pPr>
    </w:p>
    <w:p w:rsidR="00B95055" w:rsidRPr="00933993" w:rsidRDefault="00711123" w:rsidP="00323EB1">
      <w:pPr>
        <w:pStyle w:val="Title"/>
      </w:pPr>
      <w:bookmarkStart w:id="50" w:name="_Toc115460958"/>
      <w:r>
        <w:lastRenderedPageBreak/>
        <w:t>INTRODUCTION</w:t>
      </w:r>
      <w:bookmarkEnd w:id="40"/>
      <w:bookmarkEnd w:id="41"/>
      <w:bookmarkEnd w:id="42"/>
      <w:bookmarkEnd w:id="43"/>
      <w:bookmarkEnd w:id="44"/>
      <w:bookmarkEnd w:id="45"/>
      <w:bookmarkEnd w:id="46"/>
      <w:bookmarkEnd w:id="48"/>
      <w:bookmarkEnd w:id="49"/>
      <w:bookmarkEnd w:id="50"/>
    </w:p>
    <w:p w:rsidR="00E73885" w:rsidRPr="00933993" w:rsidRDefault="00644C17" w:rsidP="00FB43BC">
      <w:pPr>
        <w:pStyle w:val="Heading5"/>
      </w:pPr>
      <w:bookmarkStart w:id="51" w:name="_Toc6684068"/>
      <w:bookmarkStart w:id="52" w:name="_Toc6684129"/>
      <w:bookmarkStart w:id="53" w:name="_Toc6688597"/>
      <w:bookmarkStart w:id="54" w:name="_Toc7253363"/>
      <w:bookmarkStart w:id="55" w:name="_Toc7978870"/>
      <w:bookmarkStart w:id="56" w:name="_Ref8074487"/>
      <w:bookmarkStart w:id="57" w:name="_Toc8805996"/>
      <w:bookmarkStart w:id="58" w:name="_Toc9016563"/>
      <w:bookmarkStart w:id="59" w:name="_Toc83724764"/>
      <w:bookmarkStart w:id="60" w:name="_Toc83725003"/>
      <w:bookmarkStart w:id="61" w:name="_Toc115460959"/>
      <w:r>
        <w:t>Problem statement</w:t>
      </w:r>
      <w:bookmarkEnd w:id="51"/>
      <w:bookmarkEnd w:id="52"/>
      <w:bookmarkEnd w:id="53"/>
      <w:bookmarkEnd w:id="54"/>
      <w:bookmarkEnd w:id="55"/>
      <w:bookmarkEnd w:id="56"/>
      <w:bookmarkEnd w:id="57"/>
      <w:bookmarkEnd w:id="58"/>
      <w:bookmarkEnd w:id="59"/>
      <w:bookmarkEnd w:id="60"/>
      <w:bookmarkEnd w:id="61"/>
    </w:p>
    <w:p w:rsidR="004C77F8" w:rsidRPr="00940D2F" w:rsidRDefault="00644C17" w:rsidP="00FB43BC">
      <w:pPr>
        <w:pStyle w:val="Heading5"/>
      </w:pPr>
      <w:bookmarkStart w:id="62" w:name="_Toc115460960"/>
      <w:bookmarkStart w:id="63" w:name="_Toc6684069"/>
      <w:bookmarkStart w:id="64" w:name="_Toc6684130"/>
      <w:bookmarkStart w:id="65" w:name="_Toc6688598"/>
      <w:bookmarkStart w:id="66" w:name="_Toc7253364"/>
      <w:bookmarkStart w:id="67" w:name="_Toc7978871"/>
      <w:bookmarkStart w:id="68" w:name="_Toc8805997"/>
      <w:bookmarkStart w:id="69" w:name="_Toc9016564"/>
      <w:bookmarkStart w:id="70" w:name="_Toc83724765"/>
      <w:bookmarkStart w:id="71" w:name="_Toc83725004"/>
      <w:r w:rsidRPr="00644C17">
        <w:t>Aims and Objectives</w:t>
      </w:r>
      <w:bookmarkEnd w:id="62"/>
      <w:r w:rsidRPr="00644C17">
        <w:t xml:space="preserve"> </w:t>
      </w:r>
      <w:bookmarkEnd w:id="63"/>
      <w:bookmarkEnd w:id="64"/>
      <w:bookmarkEnd w:id="65"/>
      <w:bookmarkEnd w:id="66"/>
      <w:bookmarkEnd w:id="67"/>
      <w:bookmarkEnd w:id="68"/>
      <w:bookmarkEnd w:id="69"/>
      <w:bookmarkEnd w:id="70"/>
      <w:bookmarkEnd w:id="71"/>
    </w:p>
    <w:p w:rsidR="004C77F8" w:rsidRPr="00933993" w:rsidRDefault="008D1D3B" w:rsidP="00FB43BC">
      <w:pPr>
        <w:pStyle w:val="Heading5"/>
      </w:pPr>
      <w:bookmarkStart w:id="72" w:name="_Toc6684072"/>
      <w:bookmarkStart w:id="73" w:name="_Toc6684133"/>
      <w:bookmarkStart w:id="74" w:name="_Toc6688601"/>
      <w:bookmarkStart w:id="75" w:name="_Toc7253367"/>
      <w:bookmarkStart w:id="76" w:name="_Toc7978874"/>
      <w:bookmarkStart w:id="77" w:name="_Toc8806000"/>
      <w:bookmarkStart w:id="78" w:name="_Toc9016567"/>
      <w:bookmarkStart w:id="79" w:name="_Toc83724767"/>
      <w:bookmarkStart w:id="80" w:name="_Toc83725006"/>
      <w:bookmarkStart w:id="81" w:name="_Toc115460962"/>
      <w:r>
        <w:t>Structure of the thesis</w:t>
      </w:r>
      <w:bookmarkEnd w:id="72"/>
      <w:bookmarkEnd w:id="73"/>
      <w:bookmarkEnd w:id="74"/>
      <w:bookmarkEnd w:id="75"/>
      <w:bookmarkEnd w:id="76"/>
      <w:bookmarkEnd w:id="77"/>
      <w:bookmarkEnd w:id="78"/>
      <w:bookmarkEnd w:id="79"/>
      <w:bookmarkEnd w:id="80"/>
      <w:bookmarkEnd w:id="81"/>
    </w:p>
    <w:p w:rsidR="00A3112A" w:rsidRPr="00323EB1" w:rsidRDefault="00A3112A" w:rsidP="009132D6">
      <w:pPr>
        <w:spacing w:before="80" w:after="80" w:line="312" w:lineRule="auto"/>
        <w:ind w:firstLine="567"/>
        <w:jc w:val="both"/>
        <w:rPr>
          <w:szCs w:val="26"/>
        </w:rPr>
      </w:pPr>
      <w:bookmarkStart w:id="82" w:name="_Toc6684073"/>
      <w:bookmarkStart w:id="83" w:name="_Toc6684134"/>
      <w:r w:rsidRPr="00323EB1">
        <w:rPr>
          <w:szCs w:val="26"/>
        </w:rPr>
        <w:t xml:space="preserve">After the </w:t>
      </w:r>
      <w:r w:rsidRPr="00323EB1">
        <w:rPr>
          <w:i/>
          <w:szCs w:val="26"/>
        </w:rPr>
        <w:t>Introduction</w:t>
      </w:r>
      <w:r w:rsidRPr="00323EB1">
        <w:rPr>
          <w:szCs w:val="26"/>
        </w:rPr>
        <w:t>, the thesis is structured in three chapters:</w:t>
      </w:r>
    </w:p>
    <w:p w:rsidR="00A3112A" w:rsidRPr="00323EB1" w:rsidRDefault="00A3112A" w:rsidP="009132D6">
      <w:pPr>
        <w:spacing w:before="80" w:after="80" w:line="312" w:lineRule="auto"/>
        <w:ind w:firstLine="567"/>
        <w:jc w:val="both"/>
        <w:rPr>
          <w:szCs w:val="26"/>
        </w:rPr>
      </w:pPr>
      <w:r w:rsidRPr="00323EB1">
        <w:rPr>
          <w:i/>
          <w:szCs w:val="26"/>
        </w:rPr>
        <w:t>Chapter 1,</w:t>
      </w:r>
      <w:r w:rsidRPr="00323EB1">
        <w:rPr>
          <w:szCs w:val="26"/>
        </w:rPr>
        <w:t xml:space="preserve"> </w:t>
      </w:r>
      <w:r w:rsidR="00851F4F" w:rsidRPr="00323EB1">
        <w:rPr>
          <w:i/>
          <w:szCs w:val="26"/>
        </w:rPr>
        <w:t>............</w:t>
      </w:r>
      <w:r w:rsidRPr="00323EB1">
        <w:rPr>
          <w:szCs w:val="26"/>
        </w:rPr>
        <w:t xml:space="preserve"> In this chapter, the thesis presents </w:t>
      </w:r>
      <w:r w:rsidR="00005846" w:rsidRPr="00323EB1">
        <w:rPr>
          <w:szCs w:val="26"/>
        </w:rPr>
        <w:t>….</w:t>
      </w:r>
      <w:r w:rsidRPr="00323EB1">
        <w:rPr>
          <w:szCs w:val="26"/>
        </w:rPr>
        <w:t>..........</w:t>
      </w:r>
    </w:p>
    <w:p w:rsidR="00A3112A" w:rsidRPr="00323EB1" w:rsidRDefault="00A3112A" w:rsidP="009132D6">
      <w:pPr>
        <w:spacing w:before="80" w:after="80" w:line="312" w:lineRule="auto"/>
        <w:ind w:firstLine="567"/>
        <w:jc w:val="both"/>
        <w:rPr>
          <w:szCs w:val="26"/>
        </w:rPr>
      </w:pPr>
      <w:r w:rsidRPr="00323EB1">
        <w:rPr>
          <w:i/>
          <w:szCs w:val="26"/>
        </w:rPr>
        <w:t xml:space="preserve">Chapter 2, </w:t>
      </w:r>
      <w:r w:rsidR="00851F4F" w:rsidRPr="00323EB1">
        <w:rPr>
          <w:i/>
          <w:szCs w:val="26"/>
        </w:rPr>
        <w:t>................</w:t>
      </w:r>
      <w:r w:rsidRPr="00323EB1">
        <w:rPr>
          <w:szCs w:val="26"/>
        </w:rPr>
        <w:t>.</w:t>
      </w:r>
      <w:r w:rsidR="00005846" w:rsidRPr="00323EB1">
        <w:rPr>
          <w:szCs w:val="26"/>
        </w:rPr>
        <w:t xml:space="preserve"> This c</w:t>
      </w:r>
      <w:r w:rsidRPr="00323EB1">
        <w:rPr>
          <w:szCs w:val="26"/>
        </w:rPr>
        <w:t xml:space="preserve">hapter </w:t>
      </w:r>
      <w:r w:rsidR="00843A78" w:rsidRPr="00323EB1">
        <w:rPr>
          <w:szCs w:val="26"/>
        </w:rPr>
        <w:t>includes ...........</w:t>
      </w:r>
    </w:p>
    <w:p w:rsidR="00A3112A" w:rsidRPr="00323EB1" w:rsidRDefault="00A3112A" w:rsidP="009132D6">
      <w:pPr>
        <w:spacing w:before="80" w:after="80" w:line="312" w:lineRule="auto"/>
        <w:ind w:firstLine="567"/>
        <w:jc w:val="both"/>
        <w:rPr>
          <w:szCs w:val="26"/>
        </w:rPr>
      </w:pPr>
      <w:r w:rsidRPr="00323EB1">
        <w:rPr>
          <w:i/>
          <w:szCs w:val="26"/>
        </w:rPr>
        <w:t>Chapter 3</w:t>
      </w:r>
      <w:r w:rsidR="00843A78" w:rsidRPr="00323EB1">
        <w:rPr>
          <w:i/>
          <w:szCs w:val="26"/>
        </w:rPr>
        <w:t>,</w:t>
      </w:r>
      <w:r w:rsidRPr="00323EB1">
        <w:rPr>
          <w:i/>
          <w:szCs w:val="26"/>
        </w:rPr>
        <w:t xml:space="preserve"> </w:t>
      </w:r>
      <w:r w:rsidR="00851F4F" w:rsidRPr="00323EB1">
        <w:rPr>
          <w:i/>
          <w:szCs w:val="26"/>
        </w:rPr>
        <w:t>................</w:t>
      </w:r>
      <w:r w:rsidRPr="00323EB1">
        <w:rPr>
          <w:szCs w:val="26"/>
        </w:rPr>
        <w:t xml:space="preserve"> This chapter proposes…</w:t>
      </w:r>
      <w:r w:rsidR="00851F4F" w:rsidRPr="00323EB1">
        <w:rPr>
          <w:szCs w:val="26"/>
        </w:rPr>
        <w:t>......</w:t>
      </w:r>
    </w:p>
    <w:p w:rsidR="00A3112A" w:rsidRPr="00323EB1" w:rsidRDefault="00A3112A" w:rsidP="009132D6">
      <w:pPr>
        <w:spacing w:before="80" w:after="80" w:line="312" w:lineRule="auto"/>
        <w:ind w:firstLine="567"/>
        <w:jc w:val="both"/>
        <w:rPr>
          <w:szCs w:val="26"/>
        </w:rPr>
      </w:pPr>
      <w:r w:rsidRPr="00323EB1">
        <w:rPr>
          <w:szCs w:val="26"/>
        </w:rPr>
        <w:t xml:space="preserve">Finally, there are </w:t>
      </w:r>
      <w:r w:rsidRPr="00323EB1">
        <w:rPr>
          <w:i/>
          <w:szCs w:val="26"/>
        </w:rPr>
        <w:t>Conclusions</w:t>
      </w:r>
      <w:r w:rsidRPr="00323EB1">
        <w:rPr>
          <w:szCs w:val="26"/>
        </w:rPr>
        <w:t xml:space="preserve">, </w:t>
      </w:r>
      <w:r w:rsidR="00005846" w:rsidRPr="00323EB1">
        <w:rPr>
          <w:i/>
          <w:szCs w:val="26"/>
        </w:rPr>
        <w:t>Suggestions,</w:t>
      </w:r>
      <w:r w:rsidR="00005846" w:rsidRPr="00323EB1">
        <w:rPr>
          <w:szCs w:val="26"/>
        </w:rPr>
        <w:t xml:space="preserve"> </w:t>
      </w:r>
      <w:r w:rsidRPr="00323EB1">
        <w:rPr>
          <w:i/>
          <w:szCs w:val="26"/>
        </w:rPr>
        <w:t>References</w:t>
      </w:r>
      <w:r w:rsidRPr="00323EB1">
        <w:rPr>
          <w:szCs w:val="26"/>
        </w:rPr>
        <w:t xml:space="preserve"> and </w:t>
      </w:r>
      <w:r w:rsidRPr="00323EB1">
        <w:rPr>
          <w:i/>
          <w:szCs w:val="26"/>
        </w:rPr>
        <w:t>Appendices</w:t>
      </w:r>
      <w:r w:rsidRPr="00323EB1">
        <w:rPr>
          <w:szCs w:val="26"/>
        </w:rPr>
        <w:t xml:space="preserve"> related to the topic.</w:t>
      </w:r>
    </w:p>
    <w:p w:rsidR="00606596" w:rsidRPr="009A206F" w:rsidRDefault="0095023F" w:rsidP="00BF2530">
      <w:pPr>
        <w:pStyle w:val="Heading1"/>
        <w:numPr>
          <w:ilvl w:val="0"/>
          <w:numId w:val="29"/>
        </w:numPr>
      </w:pPr>
      <w:bookmarkStart w:id="84" w:name="_Toc6688602"/>
      <w:bookmarkStart w:id="85" w:name="_Toc7253368"/>
      <w:bookmarkStart w:id="86" w:name="_Toc7978875"/>
      <w:bookmarkStart w:id="87" w:name="_Toc8806001"/>
      <w:bookmarkStart w:id="88" w:name="_Toc9016568"/>
      <w:bookmarkStart w:id="89" w:name="_Toc83724768"/>
      <w:bookmarkStart w:id="90" w:name="_Toc83725007"/>
      <w:bookmarkStart w:id="91" w:name="_Toc83725505"/>
      <w:bookmarkStart w:id="92" w:name="_Toc115460963"/>
      <w:r>
        <w:lastRenderedPageBreak/>
        <w:t>.............................</w:t>
      </w:r>
      <w:bookmarkEnd w:id="82"/>
      <w:bookmarkEnd w:id="83"/>
      <w:bookmarkEnd w:id="84"/>
      <w:bookmarkEnd w:id="85"/>
      <w:bookmarkEnd w:id="86"/>
      <w:bookmarkEnd w:id="87"/>
      <w:bookmarkEnd w:id="88"/>
      <w:bookmarkEnd w:id="89"/>
      <w:bookmarkEnd w:id="90"/>
      <w:bookmarkEnd w:id="91"/>
      <w:bookmarkEnd w:id="92"/>
    </w:p>
    <w:p w:rsidR="00F60505" w:rsidRPr="00933993" w:rsidRDefault="00146920" w:rsidP="004F5136">
      <w:pPr>
        <w:pStyle w:val="Heading2"/>
      </w:pPr>
      <w:bookmarkStart w:id="93" w:name="_Toc115460964"/>
      <w:r>
        <w:t>Insert title here</w:t>
      </w:r>
      <w:bookmarkEnd w:id="93"/>
    </w:p>
    <w:p w:rsidR="00F60505" w:rsidRPr="00933993" w:rsidRDefault="00146920" w:rsidP="00BF2530">
      <w:pPr>
        <w:pStyle w:val="Heading3"/>
      </w:pPr>
      <w:bookmarkStart w:id="94" w:name="_Toc115460965"/>
      <w:r>
        <w:t>Insert title here</w:t>
      </w:r>
      <w:bookmarkEnd w:id="94"/>
    </w:p>
    <w:p w:rsidR="0026073E" w:rsidRPr="00933993" w:rsidRDefault="00146920" w:rsidP="004F5136">
      <w:pPr>
        <w:pStyle w:val="Heading3"/>
      </w:pPr>
      <w:bookmarkStart w:id="95" w:name="_Toc115460966"/>
      <w:r>
        <w:t>Insert title here</w:t>
      </w:r>
      <w:bookmarkEnd w:id="95"/>
    </w:p>
    <w:p w:rsidR="0026073E" w:rsidRPr="00933993" w:rsidRDefault="00146920" w:rsidP="004F5136">
      <w:pPr>
        <w:pStyle w:val="Heading3"/>
      </w:pPr>
      <w:bookmarkStart w:id="96" w:name="_Toc115460967"/>
      <w:r>
        <w:t>Insert title here</w:t>
      </w:r>
      <w:bookmarkEnd w:id="96"/>
    </w:p>
    <w:p w:rsidR="0026073E" w:rsidRPr="00933993" w:rsidRDefault="0026073E" w:rsidP="00BE5793">
      <w:pPr>
        <w:spacing w:before="80" w:after="80" w:line="312" w:lineRule="auto"/>
        <w:ind w:firstLine="709"/>
        <w:jc w:val="both"/>
        <w:rPr>
          <w:sz w:val="26"/>
          <w:szCs w:val="26"/>
        </w:rPr>
      </w:pPr>
      <w:bookmarkStart w:id="97" w:name="_Toc6688608"/>
      <w:bookmarkStart w:id="98" w:name="_Toc7978879"/>
    </w:p>
    <w:p w:rsidR="00DB6C4F" w:rsidRDefault="003E51FA" w:rsidP="00DB6C4F">
      <w:pPr>
        <w:keepNext/>
        <w:spacing w:before="80" w:after="80" w:line="312" w:lineRule="auto"/>
        <w:jc w:val="center"/>
      </w:pPr>
      <w:r w:rsidRPr="00933993">
        <w:rPr>
          <w:noProof/>
          <w:szCs w:val="28"/>
        </w:rPr>
        <w:drawing>
          <wp:inline distT="0" distB="0" distL="0" distR="0" wp14:anchorId="67F23D40" wp14:editId="5324AC12">
            <wp:extent cx="1257300" cy="7354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300" cy="735401"/>
                    </a:xfrm>
                    <a:prstGeom prst="rect">
                      <a:avLst/>
                    </a:prstGeom>
                    <a:ln>
                      <a:noFill/>
                    </a:ln>
                    <a:extLst>
                      <a:ext uri="{53640926-AAD7-44D8-BBD7-CCE9431645EC}">
                        <a14:shadowObscured xmlns:a14="http://schemas.microsoft.com/office/drawing/2010/main"/>
                      </a:ext>
                    </a:extLst>
                  </pic:spPr>
                </pic:pic>
              </a:graphicData>
            </a:graphic>
          </wp:inline>
        </w:drawing>
      </w:r>
    </w:p>
    <w:p w:rsidR="003358B2" w:rsidRPr="00383EB5" w:rsidRDefault="00DB6C4F" w:rsidP="003E51FA">
      <w:pPr>
        <w:pStyle w:val="Caption"/>
        <w:jc w:val="center"/>
        <w:rPr>
          <w:b w:val="0"/>
          <w:sz w:val="28"/>
          <w:szCs w:val="26"/>
        </w:rPr>
      </w:pPr>
      <w:bookmarkStart w:id="99" w:name="_Toc115430395"/>
      <w:r>
        <w:t xml:space="preserve">Figure </w:t>
      </w:r>
      <w:r w:rsidR="00C6167F">
        <w:fldChar w:fldCharType="begin"/>
      </w:r>
      <w:r w:rsidR="00C6167F">
        <w:instrText xml:space="preserve"> STYLEREF 1 \s </w:instrText>
      </w:r>
      <w:r w:rsidR="00C6167F">
        <w:fldChar w:fldCharType="separate"/>
      </w:r>
      <w:r>
        <w:rPr>
          <w:noProof/>
        </w:rPr>
        <w:t>1</w:t>
      </w:r>
      <w:r w:rsidR="00C6167F">
        <w:rPr>
          <w:noProof/>
        </w:rPr>
        <w:fldChar w:fldCharType="end"/>
      </w:r>
      <w:r>
        <w:t>.</w:t>
      </w:r>
      <w:r w:rsidR="00C6167F">
        <w:fldChar w:fldCharType="begin"/>
      </w:r>
      <w:r w:rsidR="00C6167F">
        <w:instrText xml:space="preserve"> SEQ Figure \* ARABIC \s 1 </w:instrText>
      </w:r>
      <w:r w:rsidR="00C6167F">
        <w:fldChar w:fldCharType="separate"/>
      </w:r>
      <w:r>
        <w:rPr>
          <w:noProof/>
        </w:rPr>
        <w:t>1</w:t>
      </w:r>
      <w:r w:rsidR="00C6167F">
        <w:rPr>
          <w:noProof/>
        </w:rPr>
        <w:fldChar w:fldCharType="end"/>
      </w:r>
      <w:r>
        <w:t xml:space="preserve"> </w:t>
      </w:r>
      <w:r w:rsidR="00CD700F" w:rsidRPr="00383EB5">
        <w:rPr>
          <w:b w:val="0"/>
          <w:noProof/>
          <w:sz w:val="26"/>
        </w:rPr>
        <w:t>-</w:t>
      </w:r>
      <w:r w:rsidR="002C095D" w:rsidRPr="00383EB5">
        <w:rPr>
          <w:b w:val="0"/>
          <w:noProof/>
          <w:sz w:val="26"/>
        </w:rPr>
        <w:t xml:space="preserve"> </w:t>
      </w:r>
      <w:r w:rsidR="003E51FA" w:rsidRPr="00383EB5">
        <w:rPr>
          <w:b w:val="0"/>
          <w:sz w:val="26"/>
        </w:rPr>
        <w:t xml:space="preserve"> </w:t>
      </w:r>
      <w:r w:rsidR="00704E70" w:rsidRPr="004B0E68">
        <w:rPr>
          <w:b w:val="0"/>
        </w:rPr>
        <w:t>VKU icon</w:t>
      </w:r>
      <w:bookmarkEnd w:id="99"/>
    </w:p>
    <w:p w:rsidR="003358B2" w:rsidRPr="00933993" w:rsidRDefault="00146920" w:rsidP="004F5136">
      <w:pPr>
        <w:pStyle w:val="Heading2"/>
      </w:pPr>
      <w:bookmarkStart w:id="100" w:name="_Toc115460970"/>
      <w:r>
        <w:t>Insert title here</w:t>
      </w:r>
      <w:bookmarkEnd w:id="100"/>
    </w:p>
    <w:p w:rsidR="003358B2" w:rsidRPr="00933993" w:rsidRDefault="00146920" w:rsidP="004F5136">
      <w:pPr>
        <w:pStyle w:val="Heading3"/>
      </w:pPr>
      <w:bookmarkStart w:id="101" w:name="_Toc115460971"/>
      <w:r>
        <w:t>Insert title here</w:t>
      </w:r>
      <w:bookmarkEnd w:id="101"/>
    </w:p>
    <w:p w:rsidR="003358B2" w:rsidRPr="00933993" w:rsidRDefault="00146920" w:rsidP="004F5136">
      <w:pPr>
        <w:pStyle w:val="Heading3"/>
      </w:pPr>
      <w:bookmarkStart w:id="102" w:name="_Toc115460972"/>
      <w:r>
        <w:t>Insert title here</w:t>
      </w:r>
      <w:bookmarkEnd w:id="102"/>
    </w:p>
    <w:p w:rsidR="003358B2" w:rsidRPr="00933993" w:rsidRDefault="00146920" w:rsidP="004F5136">
      <w:pPr>
        <w:pStyle w:val="Heading3"/>
      </w:pPr>
      <w:bookmarkStart w:id="103" w:name="_Toc115460973"/>
      <w:r>
        <w:t>Insert title here</w:t>
      </w:r>
      <w:bookmarkEnd w:id="103"/>
    </w:p>
    <w:p w:rsidR="003C2151" w:rsidRDefault="003C2151" w:rsidP="003C2151">
      <w:pPr>
        <w:pStyle w:val="Caption"/>
        <w:keepNext/>
      </w:pPr>
      <w:bookmarkStart w:id="104" w:name="_Toc115430405"/>
      <w:r>
        <w:t xml:space="preserve">Table </w:t>
      </w:r>
      <w:r w:rsidR="00C6167F">
        <w:fldChar w:fldCharType="begin"/>
      </w:r>
      <w:r w:rsidR="00C6167F">
        <w:instrText xml:space="preserve"> STYLEREF 1 \s </w:instrText>
      </w:r>
      <w:r w:rsidR="00C6167F">
        <w:fldChar w:fldCharType="separate"/>
      </w:r>
      <w:r w:rsidR="009132D6">
        <w:rPr>
          <w:noProof/>
        </w:rPr>
        <w:t>1</w:t>
      </w:r>
      <w:r w:rsidR="00C6167F">
        <w:rPr>
          <w:noProof/>
        </w:rPr>
        <w:fldChar w:fldCharType="end"/>
      </w:r>
      <w:r>
        <w:t>.</w:t>
      </w:r>
      <w:r w:rsidR="00C6167F">
        <w:fldChar w:fldCharType="begin"/>
      </w:r>
      <w:r w:rsidR="00C6167F">
        <w:instrText xml:space="preserve"> SEQ Table \* ARABIC \s 1 </w:instrText>
      </w:r>
      <w:r w:rsidR="00C6167F">
        <w:fldChar w:fldCharType="separate"/>
      </w:r>
      <w:r w:rsidR="009132D6">
        <w:rPr>
          <w:noProof/>
        </w:rPr>
        <w:t>1</w:t>
      </w:r>
      <w:r w:rsidR="00C6167F">
        <w:rPr>
          <w:noProof/>
        </w:rPr>
        <w:fldChar w:fldCharType="end"/>
      </w:r>
      <w:r>
        <w:t xml:space="preserve"> - </w:t>
      </w:r>
      <w:r w:rsidRPr="004B0E68">
        <w:rPr>
          <w:b w:val="0"/>
        </w:rPr>
        <w:t>Related component-based approaches to the defined challenges</w:t>
      </w:r>
      <w:bookmarkEnd w:id="104"/>
    </w:p>
    <w:tbl>
      <w:tblPr>
        <w:tblStyle w:val="TableGrid"/>
        <w:tblW w:w="0" w:type="auto"/>
        <w:tblLook w:val="04A0" w:firstRow="1" w:lastRow="0" w:firstColumn="1" w:lastColumn="0" w:noHBand="0" w:noVBand="1"/>
      </w:tblPr>
      <w:tblGrid>
        <w:gridCol w:w="876"/>
        <w:gridCol w:w="877"/>
        <w:gridCol w:w="877"/>
        <w:gridCol w:w="878"/>
        <w:gridCol w:w="878"/>
        <w:gridCol w:w="878"/>
        <w:gridCol w:w="878"/>
      </w:tblGrid>
      <w:tr w:rsidR="003E51FA" w:rsidRPr="00323EB1" w:rsidTr="003C2151">
        <w:tc>
          <w:tcPr>
            <w:tcW w:w="876" w:type="dxa"/>
          </w:tcPr>
          <w:p w:rsidR="003E51FA" w:rsidRPr="00323EB1" w:rsidRDefault="003E51FA" w:rsidP="00BE5793">
            <w:pPr>
              <w:spacing w:before="80" w:after="80" w:line="312" w:lineRule="auto"/>
              <w:jc w:val="both"/>
              <w:rPr>
                <w:szCs w:val="22"/>
              </w:rPr>
            </w:pPr>
          </w:p>
        </w:tc>
        <w:tc>
          <w:tcPr>
            <w:tcW w:w="877" w:type="dxa"/>
          </w:tcPr>
          <w:p w:rsidR="003E51FA" w:rsidRPr="00323EB1" w:rsidRDefault="003E51FA" w:rsidP="00BE5793">
            <w:pPr>
              <w:spacing w:before="80" w:after="80" w:line="312" w:lineRule="auto"/>
              <w:jc w:val="both"/>
              <w:rPr>
                <w:szCs w:val="22"/>
              </w:rPr>
            </w:pPr>
          </w:p>
        </w:tc>
        <w:tc>
          <w:tcPr>
            <w:tcW w:w="877"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r>
      <w:tr w:rsidR="003E51FA" w:rsidRPr="00323EB1" w:rsidTr="003C2151">
        <w:tc>
          <w:tcPr>
            <w:tcW w:w="876" w:type="dxa"/>
          </w:tcPr>
          <w:p w:rsidR="003E51FA" w:rsidRPr="00323EB1" w:rsidRDefault="003E51FA" w:rsidP="00BE5793">
            <w:pPr>
              <w:spacing w:before="80" w:after="80" w:line="312" w:lineRule="auto"/>
              <w:jc w:val="both"/>
              <w:rPr>
                <w:szCs w:val="22"/>
              </w:rPr>
            </w:pPr>
          </w:p>
        </w:tc>
        <w:tc>
          <w:tcPr>
            <w:tcW w:w="877" w:type="dxa"/>
          </w:tcPr>
          <w:p w:rsidR="003E51FA" w:rsidRPr="00323EB1" w:rsidRDefault="003E51FA" w:rsidP="00BE5793">
            <w:pPr>
              <w:spacing w:before="80" w:after="80" w:line="312" w:lineRule="auto"/>
              <w:jc w:val="both"/>
              <w:rPr>
                <w:szCs w:val="22"/>
              </w:rPr>
            </w:pPr>
          </w:p>
        </w:tc>
        <w:tc>
          <w:tcPr>
            <w:tcW w:w="877"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r>
      <w:tr w:rsidR="003E51FA" w:rsidRPr="00323EB1" w:rsidTr="003C2151">
        <w:tc>
          <w:tcPr>
            <w:tcW w:w="876" w:type="dxa"/>
          </w:tcPr>
          <w:p w:rsidR="003E51FA" w:rsidRPr="00323EB1" w:rsidRDefault="003E51FA" w:rsidP="00BE5793">
            <w:pPr>
              <w:spacing w:before="80" w:after="80" w:line="312" w:lineRule="auto"/>
              <w:jc w:val="both"/>
              <w:rPr>
                <w:szCs w:val="22"/>
              </w:rPr>
            </w:pPr>
          </w:p>
        </w:tc>
        <w:tc>
          <w:tcPr>
            <w:tcW w:w="877" w:type="dxa"/>
          </w:tcPr>
          <w:p w:rsidR="003E51FA" w:rsidRPr="00323EB1" w:rsidRDefault="003E51FA" w:rsidP="00BE5793">
            <w:pPr>
              <w:spacing w:before="80" w:after="80" w:line="312" w:lineRule="auto"/>
              <w:jc w:val="both"/>
              <w:rPr>
                <w:szCs w:val="22"/>
              </w:rPr>
            </w:pPr>
          </w:p>
        </w:tc>
        <w:tc>
          <w:tcPr>
            <w:tcW w:w="877"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r>
      <w:tr w:rsidR="003E51FA" w:rsidRPr="00323EB1" w:rsidTr="003C2151">
        <w:tc>
          <w:tcPr>
            <w:tcW w:w="876" w:type="dxa"/>
          </w:tcPr>
          <w:p w:rsidR="003E51FA" w:rsidRPr="00323EB1" w:rsidRDefault="003E51FA" w:rsidP="00BE5793">
            <w:pPr>
              <w:spacing w:before="80" w:after="80" w:line="312" w:lineRule="auto"/>
              <w:jc w:val="both"/>
              <w:rPr>
                <w:szCs w:val="22"/>
              </w:rPr>
            </w:pPr>
          </w:p>
        </w:tc>
        <w:tc>
          <w:tcPr>
            <w:tcW w:w="877" w:type="dxa"/>
          </w:tcPr>
          <w:p w:rsidR="003E51FA" w:rsidRPr="00323EB1" w:rsidRDefault="003E51FA" w:rsidP="00BE5793">
            <w:pPr>
              <w:spacing w:before="80" w:after="80" w:line="312" w:lineRule="auto"/>
              <w:jc w:val="both"/>
              <w:rPr>
                <w:szCs w:val="22"/>
              </w:rPr>
            </w:pPr>
          </w:p>
        </w:tc>
        <w:tc>
          <w:tcPr>
            <w:tcW w:w="877"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c>
          <w:tcPr>
            <w:tcW w:w="878" w:type="dxa"/>
          </w:tcPr>
          <w:p w:rsidR="003E51FA" w:rsidRPr="00323EB1" w:rsidRDefault="003E51FA" w:rsidP="00BE5793">
            <w:pPr>
              <w:spacing w:before="80" w:after="80" w:line="312" w:lineRule="auto"/>
              <w:jc w:val="both"/>
              <w:rPr>
                <w:szCs w:val="22"/>
              </w:rPr>
            </w:pPr>
          </w:p>
        </w:tc>
      </w:tr>
    </w:tbl>
    <w:p w:rsidR="00F60505" w:rsidRPr="00933993" w:rsidRDefault="00ED073A" w:rsidP="004F5136">
      <w:pPr>
        <w:pStyle w:val="Heading2"/>
      </w:pPr>
      <w:bookmarkStart w:id="105" w:name="_Toc115460974"/>
      <w:bookmarkEnd w:id="97"/>
      <w:bookmarkEnd w:id="98"/>
      <w:r>
        <w:t>Summary</w:t>
      </w:r>
      <w:bookmarkEnd w:id="105"/>
    </w:p>
    <w:p w:rsidR="00553A59" w:rsidRPr="00933993" w:rsidRDefault="00B77DF9" w:rsidP="00FA13C1">
      <w:pPr>
        <w:spacing w:line="360" w:lineRule="auto"/>
        <w:ind w:firstLine="720"/>
        <w:jc w:val="both"/>
        <w:rPr>
          <w:sz w:val="26"/>
          <w:szCs w:val="26"/>
        </w:rPr>
      </w:pPr>
      <w:r w:rsidRPr="00323EB1">
        <w:rPr>
          <w:i/>
          <w:szCs w:val="26"/>
        </w:rPr>
        <w:t>In this chapter, we have ...............</w:t>
      </w:r>
      <w:r w:rsidR="002243D6" w:rsidRPr="00323EB1">
        <w:rPr>
          <w:i/>
          <w:szCs w:val="26"/>
        </w:rPr>
        <w:t xml:space="preserve"> </w:t>
      </w:r>
      <w:r w:rsidR="006D196D" w:rsidRPr="00933993">
        <w:rPr>
          <w:sz w:val="26"/>
          <w:szCs w:val="26"/>
        </w:rPr>
        <w:br w:type="page"/>
      </w:r>
      <w:bookmarkStart w:id="106" w:name="_Toc6684088"/>
      <w:bookmarkStart w:id="107" w:name="_Toc6684149"/>
      <w:bookmarkStart w:id="108" w:name="_Toc6688635"/>
      <w:bookmarkStart w:id="109" w:name="_Toc7253383"/>
      <w:bookmarkStart w:id="110" w:name="_Toc7978900"/>
      <w:bookmarkStart w:id="111" w:name="_Toc8806014"/>
      <w:bookmarkStart w:id="112" w:name="_Toc9016582"/>
    </w:p>
    <w:p w:rsidR="00D12650" w:rsidRPr="009A206F" w:rsidRDefault="00DF40EB" w:rsidP="00BF2530">
      <w:pPr>
        <w:pStyle w:val="Heading1"/>
        <w:numPr>
          <w:ilvl w:val="0"/>
          <w:numId w:val="28"/>
        </w:numPr>
      </w:pPr>
      <w:bookmarkStart w:id="113" w:name="_Toc83724773"/>
      <w:bookmarkStart w:id="114" w:name="_Toc83725012"/>
      <w:bookmarkStart w:id="115" w:name="_Toc83725509"/>
      <w:bookmarkStart w:id="116" w:name="_Toc115460975"/>
      <w:bookmarkEnd w:id="113"/>
      <w:bookmarkEnd w:id="114"/>
      <w:bookmarkEnd w:id="115"/>
      <w:r>
        <w:lastRenderedPageBreak/>
        <w:t>......................................</w:t>
      </w:r>
      <w:bookmarkEnd w:id="116"/>
    </w:p>
    <w:p w:rsidR="002243D6" w:rsidRPr="00933993" w:rsidRDefault="00864E42" w:rsidP="004F5136">
      <w:pPr>
        <w:pStyle w:val="Heading2"/>
      </w:pPr>
      <w:bookmarkStart w:id="117" w:name="_Toc115460976"/>
      <w:bookmarkStart w:id="118" w:name="_Toc6684089"/>
      <w:bookmarkStart w:id="119" w:name="_Toc6684150"/>
      <w:bookmarkStart w:id="120" w:name="_Toc6688636"/>
      <w:bookmarkStart w:id="121" w:name="_Toc7253384"/>
      <w:bookmarkStart w:id="122" w:name="_Toc7978901"/>
      <w:bookmarkStart w:id="123" w:name="_Toc8806015"/>
      <w:bookmarkStart w:id="124" w:name="_Toc9016583"/>
      <w:bookmarkEnd w:id="106"/>
      <w:bookmarkEnd w:id="107"/>
      <w:bookmarkEnd w:id="108"/>
      <w:bookmarkEnd w:id="109"/>
      <w:bookmarkEnd w:id="110"/>
      <w:bookmarkEnd w:id="111"/>
      <w:bookmarkEnd w:id="112"/>
      <w:r>
        <w:t>Insert title here</w:t>
      </w:r>
      <w:bookmarkEnd w:id="117"/>
    </w:p>
    <w:p w:rsidR="00D12650" w:rsidRPr="00933993" w:rsidRDefault="00864E42" w:rsidP="004F5136">
      <w:pPr>
        <w:pStyle w:val="Heading2"/>
      </w:pPr>
      <w:bookmarkStart w:id="125" w:name="_Toc115460977"/>
      <w:r>
        <w:t>Insert title here</w:t>
      </w:r>
      <w:bookmarkEnd w:id="125"/>
    </w:p>
    <w:p w:rsidR="00D12650" w:rsidRPr="00933993" w:rsidRDefault="00D12650" w:rsidP="004F5136">
      <w:pPr>
        <w:pStyle w:val="Heading2"/>
      </w:pPr>
      <w:bookmarkStart w:id="126" w:name="_Toc57216270"/>
      <w:bookmarkStart w:id="127" w:name="_Toc57216392"/>
      <w:bookmarkStart w:id="128" w:name="_Toc57216271"/>
      <w:bookmarkStart w:id="129" w:name="_Toc57216393"/>
      <w:bookmarkStart w:id="130" w:name="_Toc57216272"/>
      <w:bookmarkStart w:id="131" w:name="_Toc57216394"/>
      <w:bookmarkStart w:id="132" w:name="_Toc57216273"/>
      <w:bookmarkStart w:id="133" w:name="_Toc57216395"/>
      <w:bookmarkStart w:id="134" w:name="_Toc57216274"/>
      <w:bookmarkStart w:id="135" w:name="_Toc57216396"/>
      <w:bookmarkStart w:id="136" w:name="_Toc57216275"/>
      <w:bookmarkStart w:id="137" w:name="_Toc57216397"/>
      <w:bookmarkStart w:id="138" w:name="_Toc57216276"/>
      <w:bookmarkStart w:id="139" w:name="_Toc57216398"/>
      <w:bookmarkStart w:id="140" w:name="_Toc57216277"/>
      <w:bookmarkStart w:id="141" w:name="_Toc57216399"/>
      <w:bookmarkStart w:id="142" w:name="_Toc57216278"/>
      <w:bookmarkStart w:id="143" w:name="_Toc57216400"/>
      <w:bookmarkStart w:id="144" w:name="_Toc57216279"/>
      <w:bookmarkStart w:id="145" w:name="_Toc57216401"/>
      <w:bookmarkStart w:id="146" w:name="_Toc57216280"/>
      <w:bookmarkStart w:id="147" w:name="_Toc57216402"/>
      <w:bookmarkStart w:id="148" w:name="_Toc57216281"/>
      <w:bookmarkStart w:id="149" w:name="_Toc57216403"/>
      <w:bookmarkStart w:id="150" w:name="_Toc57216282"/>
      <w:bookmarkStart w:id="151" w:name="_Toc57216404"/>
      <w:bookmarkStart w:id="152" w:name="_Toc57216283"/>
      <w:bookmarkStart w:id="153" w:name="_Toc57216405"/>
      <w:bookmarkStart w:id="154" w:name="_Toc57216284"/>
      <w:bookmarkStart w:id="155" w:name="_Toc57216406"/>
      <w:bookmarkStart w:id="156" w:name="_Toc57216285"/>
      <w:bookmarkStart w:id="157" w:name="_Toc57216407"/>
      <w:bookmarkStart w:id="158" w:name="_Toc57216286"/>
      <w:bookmarkStart w:id="159" w:name="_Toc57216408"/>
      <w:bookmarkStart w:id="160" w:name="_Toc57216287"/>
      <w:bookmarkStart w:id="161" w:name="_Toc57216409"/>
      <w:bookmarkStart w:id="162" w:name="_Toc57216288"/>
      <w:bookmarkStart w:id="163" w:name="_Toc57216410"/>
      <w:bookmarkStart w:id="164" w:name="_Toc57216289"/>
      <w:bookmarkStart w:id="165" w:name="_Toc57216411"/>
      <w:bookmarkStart w:id="166" w:name="_Toc57216290"/>
      <w:bookmarkStart w:id="167" w:name="_Toc57216412"/>
      <w:bookmarkStart w:id="168" w:name="_Toc57216291"/>
      <w:bookmarkStart w:id="169" w:name="_Toc57216413"/>
      <w:bookmarkStart w:id="170" w:name="_Toc57216292"/>
      <w:bookmarkStart w:id="171" w:name="_Toc57216414"/>
      <w:bookmarkStart w:id="172" w:name="_Toc57216293"/>
      <w:bookmarkStart w:id="173" w:name="_Toc57216415"/>
      <w:bookmarkStart w:id="174" w:name="_Toc57216294"/>
      <w:bookmarkStart w:id="175" w:name="_Toc57216416"/>
      <w:bookmarkStart w:id="176" w:name="_Toc57216295"/>
      <w:bookmarkStart w:id="177" w:name="_Toc57216417"/>
      <w:bookmarkStart w:id="178" w:name="_Toc57216296"/>
      <w:bookmarkStart w:id="179" w:name="_Toc57216418"/>
      <w:bookmarkStart w:id="180" w:name="_Toc57216297"/>
      <w:bookmarkStart w:id="181" w:name="_Toc57216419"/>
      <w:bookmarkStart w:id="182" w:name="_Toc57216298"/>
      <w:bookmarkStart w:id="183" w:name="_Toc57216420"/>
      <w:bookmarkStart w:id="184" w:name="_Toc57216299"/>
      <w:bookmarkStart w:id="185" w:name="_Toc57216421"/>
      <w:bookmarkStart w:id="186" w:name="_Toc57216300"/>
      <w:bookmarkStart w:id="187" w:name="_Toc57216422"/>
      <w:bookmarkStart w:id="188" w:name="_Toc57216301"/>
      <w:bookmarkStart w:id="189" w:name="_Toc57216423"/>
      <w:bookmarkStart w:id="190" w:name="_Toc57216302"/>
      <w:bookmarkStart w:id="191" w:name="_Toc57216424"/>
      <w:bookmarkStart w:id="192" w:name="_Toc57216303"/>
      <w:bookmarkStart w:id="193" w:name="_Toc57216425"/>
      <w:bookmarkStart w:id="194" w:name="_Toc57216304"/>
      <w:bookmarkStart w:id="195" w:name="_Toc57216426"/>
      <w:bookmarkStart w:id="196" w:name="_Toc57216305"/>
      <w:bookmarkStart w:id="197" w:name="_Toc57216427"/>
      <w:bookmarkStart w:id="198" w:name="_Toc57216306"/>
      <w:bookmarkStart w:id="199" w:name="_Toc57216428"/>
      <w:bookmarkStart w:id="200" w:name="_Toc57216307"/>
      <w:bookmarkStart w:id="201" w:name="_Toc57216429"/>
      <w:bookmarkStart w:id="202" w:name="_Toc57216308"/>
      <w:bookmarkStart w:id="203" w:name="_Toc57216430"/>
      <w:bookmarkStart w:id="204" w:name="_Toc57216309"/>
      <w:bookmarkStart w:id="205" w:name="_Toc57216431"/>
      <w:bookmarkStart w:id="206" w:name="_Toc57216310"/>
      <w:bookmarkStart w:id="207" w:name="_Toc57216432"/>
      <w:bookmarkStart w:id="208" w:name="_Toc57216311"/>
      <w:bookmarkStart w:id="209" w:name="_Toc57216433"/>
      <w:bookmarkStart w:id="210" w:name="_Toc57216312"/>
      <w:bookmarkStart w:id="211" w:name="_Toc57216434"/>
      <w:bookmarkStart w:id="212" w:name="_Toc57216313"/>
      <w:bookmarkStart w:id="213" w:name="_Toc57216435"/>
      <w:bookmarkStart w:id="214" w:name="_Toc57216314"/>
      <w:bookmarkStart w:id="215" w:name="_Toc57216436"/>
      <w:bookmarkStart w:id="216" w:name="_Toc57216315"/>
      <w:bookmarkStart w:id="217" w:name="_Toc57216437"/>
      <w:bookmarkStart w:id="218" w:name="_Toc57216316"/>
      <w:bookmarkStart w:id="219" w:name="_Toc57216438"/>
      <w:bookmarkStart w:id="220" w:name="_Toc57216317"/>
      <w:bookmarkStart w:id="221" w:name="_Toc57216439"/>
      <w:bookmarkStart w:id="222" w:name="_Toc57216318"/>
      <w:bookmarkStart w:id="223" w:name="_Toc57216440"/>
      <w:bookmarkStart w:id="224" w:name="_Toc57216319"/>
      <w:bookmarkStart w:id="225" w:name="_Toc57216441"/>
      <w:bookmarkStart w:id="226" w:name="_Toc57216320"/>
      <w:bookmarkStart w:id="227" w:name="_Toc57216442"/>
      <w:bookmarkStart w:id="228" w:name="_Toc57216321"/>
      <w:bookmarkStart w:id="229" w:name="_Toc57216443"/>
      <w:bookmarkStart w:id="230" w:name="_Toc57216322"/>
      <w:bookmarkStart w:id="231" w:name="_Toc57216444"/>
      <w:bookmarkStart w:id="232" w:name="_Toc57216323"/>
      <w:bookmarkStart w:id="233" w:name="_Toc57216445"/>
      <w:bookmarkStart w:id="234" w:name="_Toc57216324"/>
      <w:bookmarkStart w:id="235" w:name="_Toc57216446"/>
      <w:bookmarkStart w:id="236" w:name="_Toc57216325"/>
      <w:bookmarkStart w:id="237" w:name="_Toc57216447"/>
      <w:bookmarkStart w:id="238" w:name="_Toc57216326"/>
      <w:bookmarkStart w:id="239" w:name="_Toc57216448"/>
      <w:bookmarkStart w:id="240" w:name="_Toc57216327"/>
      <w:bookmarkStart w:id="241" w:name="_Toc57216449"/>
      <w:bookmarkStart w:id="242" w:name="_Toc57216328"/>
      <w:bookmarkStart w:id="243" w:name="_Toc57216450"/>
      <w:bookmarkStart w:id="244" w:name="_Toc57216329"/>
      <w:bookmarkStart w:id="245" w:name="_Toc57216451"/>
      <w:bookmarkStart w:id="246" w:name="_Toc57216330"/>
      <w:bookmarkStart w:id="247" w:name="_Toc57216452"/>
      <w:bookmarkStart w:id="248" w:name="_Toc57216331"/>
      <w:bookmarkStart w:id="249" w:name="_Toc57216453"/>
      <w:bookmarkStart w:id="250" w:name="_Toc57216332"/>
      <w:bookmarkStart w:id="251" w:name="_Toc57216454"/>
      <w:bookmarkStart w:id="252" w:name="_Toc57216333"/>
      <w:bookmarkStart w:id="253" w:name="_Toc57216455"/>
      <w:bookmarkStart w:id="254" w:name="_Toc57216334"/>
      <w:bookmarkStart w:id="255" w:name="_Toc57216456"/>
      <w:bookmarkStart w:id="256" w:name="_Toc57216335"/>
      <w:bookmarkStart w:id="257" w:name="_Toc57216457"/>
      <w:bookmarkStart w:id="258" w:name="_Toc57216336"/>
      <w:bookmarkStart w:id="259" w:name="_Toc57216458"/>
      <w:bookmarkStart w:id="260" w:name="_Toc57216337"/>
      <w:bookmarkStart w:id="261" w:name="_Toc57216459"/>
      <w:bookmarkStart w:id="262" w:name="_Toc57216338"/>
      <w:bookmarkStart w:id="263" w:name="_Toc57216460"/>
      <w:bookmarkStart w:id="264" w:name="_Toc57216339"/>
      <w:bookmarkStart w:id="265" w:name="_Toc57216461"/>
      <w:bookmarkStart w:id="266" w:name="_Toc57216340"/>
      <w:bookmarkStart w:id="267" w:name="_Toc57216462"/>
      <w:bookmarkStart w:id="268" w:name="_Toc57216341"/>
      <w:bookmarkStart w:id="269" w:name="_Toc57216463"/>
      <w:bookmarkStart w:id="270" w:name="_Toc57216342"/>
      <w:bookmarkStart w:id="271" w:name="_Toc57216464"/>
      <w:bookmarkStart w:id="272" w:name="_Toc57216343"/>
      <w:bookmarkStart w:id="273" w:name="_Toc57216465"/>
      <w:bookmarkStart w:id="274" w:name="_Toc57216344"/>
      <w:bookmarkStart w:id="275" w:name="_Toc57216466"/>
      <w:bookmarkStart w:id="276" w:name="_Toc57216345"/>
      <w:bookmarkStart w:id="277" w:name="_Toc57216467"/>
      <w:bookmarkStart w:id="278" w:name="_Toc57216346"/>
      <w:bookmarkStart w:id="279" w:name="_Toc57216468"/>
      <w:bookmarkStart w:id="280" w:name="_Toc57216347"/>
      <w:bookmarkStart w:id="281" w:name="_Toc57216469"/>
      <w:bookmarkStart w:id="282" w:name="_Toc57216348"/>
      <w:bookmarkStart w:id="283" w:name="_Toc57216470"/>
      <w:bookmarkStart w:id="284" w:name="_Toc57216349"/>
      <w:bookmarkStart w:id="285" w:name="_Toc57216471"/>
      <w:bookmarkStart w:id="286" w:name="_Toc57216350"/>
      <w:bookmarkStart w:id="287" w:name="_Toc57216472"/>
      <w:bookmarkStart w:id="288" w:name="_Toc57216351"/>
      <w:bookmarkStart w:id="289" w:name="_Toc57216473"/>
      <w:bookmarkStart w:id="290" w:name="_Toc57216352"/>
      <w:bookmarkStart w:id="291" w:name="_Toc57216474"/>
      <w:bookmarkStart w:id="292" w:name="_Toc57216353"/>
      <w:bookmarkStart w:id="293" w:name="_Toc57216475"/>
      <w:bookmarkStart w:id="294" w:name="_Toc57216354"/>
      <w:bookmarkStart w:id="295" w:name="_Toc57216476"/>
      <w:bookmarkStart w:id="296" w:name="_Toc57216355"/>
      <w:bookmarkStart w:id="297" w:name="_Toc57216477"/>
      <w:bookmarkStart w:id="298" w:name="_Toc57216356"/>
      <w:bookmarkStart w:id="299" w:name="_Toc57216478"/>
      <w:bookmarkStart w:id="300" w:name="_Toc57216357"/>
      <w:bookmarkStart w:id="301" w:name="_Toc57216479"/>
      <w:bookmarkStart w:id="302" w:name="_Toc57216358"/>
      <w:bookmarkStart w:id="303" w:name="_Toc57216480"/>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r w:rsidRPr="00933993">
        <w:t xml:space="preserve"> </w:t>
      </w:r>
      <w:bookmarkStart w:id="304" w:name="_Toc115460978"/>
      <w:r w:rsidR="003C734B">
        <w:t>Summary</w:t>
      </w:r>
      <w:bookmarkEnd w:id="304"/>
    </w:p>
    <w:bookmarkEnd w:id="118"/>
    <w:bookmarkEnd w:id="119"/>
    <w:bookmarkEnd w:id="120"/>
    <w:bookmarkEnd w:id="121"/>
    <w:bookmarkEnd w:id="122"/>
    <w:bookmarkEnd w:id="123"/>
    <w:bookmarkEnd w:id="124"/>
    <w:p w:rsidR="00597ACA" w:rsidRPr="00323EB1" w:rsidRDefault="003C734B" w:rsidP="00597ACA">
      <w:pPr>
        <w:spacing w:before="80" w:after="80" w:line="312" w:lineRule="auto"/>
        <w:ind w:firstLine="709"/>
        <w:jc w:val="both"/>
        <w:rPr>
          <w:i/>
          <w:szCs w:val="26"/>
        </w:rPr>
      </w:pPr>
      <w:r w:rsidRPr="00323EB1">
        <w:rPr>
          <w:i/>
          <w:szCs w:val="26"/>
        </w:rPr>
        <w:t xml:space="preserve">In this chapter, we have ............... </w:t>
      </w:r>
      <w:r w:rsidR="00597ACA" w:rsidRPr="00323EB1">
        <w:rPr>
          <w:i/>
          <w:szCs w:val="26"/>
        </w:rPr>
        <w:t xml:space="preserve"> </w:t>
      </w:r>
    </w:p>
    <w:p w:rsidR="003D7D11" w:rsidRPr="00933993" w:rsidRDefault="008C4D20" w:rsidP="00734392">
      <w:pPr>
        <w:spacing w:line="360" w:lineRule="auto"/>
        <w:jc w:val="both"/>
        <w:rPr>
          <w:sz w:val="26"/>
          <w:szCs w:val="26"/>
        </w:rPr>
      </w:pPr>
      <w:r w:rsidRPr="00933993">
        <w:rPr>
          <w:sz w:val="26"/>
          <w:szCs w:val="26"/>
        </w:rPr>
        <w:br w:type="page"/>
      </w:r>
    </w:p>
    <w:p w:rsidR="00D12650" w:rsidRPr="00933993" w:rsidRDefault="004C2178" w:rsidP="00BF2530">
      <w:pPr>
        <w:pStyle w:val="Heading1"/>
        <w:numPr>
          <w:ilvl w:val="0"/>
          <w:numId w:val="28"/>
        </w:numPr>
        <w:rPr>
          <w:i/>
          <w:szCs w:val="26"/>
        </w:rPr>
      </w:pPr>
      <w:bookmarkStart w:id="305" w:name="_Toc83724777"/>
      <w:bookmarkStart w:id="306" w:name="_Toc83725016"/>
      <w:bookmarkStart w:id="307" w:name="_Toc83725513"/>
      <w:bookmarkStart w:id="308" w:name="_Toc115460979"/>
      <w:bookmarkEnd w:id="305"/>
      <w:bookmarkEnd w:id="306"/>
      <w:bookmarkEnd w:id="307"/>
      <w:r>
        <w:lastRenderedPageBreak/>
        <w:t>.......................................</w:t>
      </w:r>
      <w:bookmarkEnd w:id="308"/>
    </w:p>
    <w:p w:rsidR="00D12650" w:rsidRPr="00933993" w:rsidRDefault="00203BF7" w:rsidP="004F5136">
      <w:pPr>
        <w:pStyle w:val="Heading2"/>
      </w:pPr>
      <w:bookmarkStart w:id="309" w:name="_Toc115460980"/>
      <w:r>
        <w:t>Insert title here</w:t>
      </w:r>
      <w:bookmarkEnd w:id="309"/>
    </w:p>
    <w:p w:rsidR="00D12650" w:rsidRPr="00933993" w:rsidRDefault="00203BF7" w:rsidP="004F5136">
      <w:pPr>
        <w:pStyle w:val="Heading2"/>
      </w:pPr>
      <w:bookmarkStart w:id="310" w:name="_Toc115460981"/>
      <w:r>
        <w:t>Insert title here</w:t>
      </w:r>
      <w:bookmarkEnd w:id="310"/>
    </w:p>
    <w:p w:rsidR="00D12650" w:rsidRPr="00933993" w:rsidRDefault="00D12650" w:rsidP="004F5136">
      <w:pPr>
        <w:pStyle w:val="Heading2"/>
      </w:pPr>
      <w:r w:rsidRPr="00933993">
        <w:t xml:space="preserve"> </w:t>
      </w:r>
      <w:bookmarkStart w:id="311" w:name="_Toc115460982"/>
      <w:r w:rsidR="00A75D3A">
        <w:t>Summary</w:t>
      </w:r>
      <w:bookmarkEnd w:id="311"/>
    </w:p>
    <w:p w:rsidR="00D12650" w:rsidRPr="00933993" w:rsidRDefault="00A75D3A" w:rsidP="00A75D3A">
      <w:pPr>
        <w:spacing w:line="360" w:lineRule="auto"/>
        <w:ind w:firstLine="578"/>
        <w:jc w:val="both"/>
        <w:rPr>
          <w:sz w:val="26"/>
          <w:szCs w:val="26"/>
        </w:rPr>
      </w:pPr>
      <w:r w:rsidRPr="00323EB1">
        <w:rPr>
          <w:i/>
          <w:szCs w:val="26"/>
        </w:rPr>
        <w:t xml:space="preserve">In this chapter, we have ...............  </w:t>
      </w:r>
      <w:r w:rsidR="00D12650" w:rsidRPr="00933993">
        <w:rPr>
          <w:sz w:val="26"/>
          <w:szCs w:val="26"/>
        </w:rPr>
        <w:br w:type="page"/>
      </w:r>
    </w:p>
    <w:p w:rsidR="001C2150" w:rsidRPr="00933993" w:rsidRDefault="00A75D3A" w:rsidP="00323EB1">
      <w:pPr>
        <w:pStyle w:val="Title"/>
        <w:rPr>
          <w:i/>
        </w:rPr>
      </w:pPr>
      <w:bookmarkStart w:id="312" w:name="_Toc115460983"/>
      <w:bookmarkStart w:id="313" w:name="_Toc6684119"/>
      <w:bookmarkStart w:id="314" w:name="_Toc6684180"/>
      <w:bookmarkStart w:id="315" w:name="_Toc6688670"/>
      <w:bookmarkStart w:id="316" w:name="_Toc7253414"/>
      <w:bookmarkStart w:id="317" w:name="_Toc7978933"/>
      <w:bookmarkStart w:id="318" w:name="_Toc8806045"/>
      <w:bookmarkStart w:id="319" w:name="_Toc9016613"/>
      <w:bookmarkStart w:id="320" w:name="_Toc83724781"/>
      <w:bookmarkStart w:id="321" w:name="_Toc83725020"/>
      <w:r w:rsidRPr="00A75D3A">
        <w:lastRenderedPageBreak/>
        <w:t>CONCLUSION</w:t>
      </w:r>
      <w:r w:rsidR="00005846">
        <w:t>S</w:t>
      </w:r>
      <w:r w:rsidRPr="00A75D3A">
        <w:t xml:space="preserve"> </w:t>
      </w:r>
      <w:r w:rsidR="001E4C4D" w:rsidRPr="001E4C4D">
        <w:t>AND SUGGESTIONS</w:t>
      </w:r>
      <w:bookmarkEnd w:id="312"/>
      <w:r w:rsidR="001E4C4D" w:rsidRPr="001E4C4D">
        <w:t xml:space="preserve"> </w:t>
      </w:r>
      <w:bookmarkEnd w:id="313"/>
      <w:bookmarkEnd w:id="314"/>
      <w:bookmarkEnd w:id="315"/>
      <w:bookmarkEnd w:id="316"/>
      <w:bookmarkEnd w:id="317"/>
      <w:bookmarkEnd w:id="318"/>
      <w:bookmarkEnd w:id="319"/>
      <w:bookmarkEnd w:id="320"/>
      <w:bookmarkEnd w:id="321"/>
    </w:p>
    <w:p w:rsidR="00093F9E" w:rsidRPr="00933993" w:rsidRDefault="001E4C4D" w:rsidP="00FB43BC">
      <w:pPr>
        <w:pStyle w:val="Heading5"/>
      </w:pPr>
      <w:bookmarkStart w:id="322" w:name="_Toc9522979"/>
      <w:bookmarkStart w:id="323" w:name="_Toc9622139"/>
      <w:bookmarkStart w:id="324" w:name="_Toc83724782"/>
      <w:bookmarkStart w:id="325" w:name="_Toc83725021"/>
      <w:bookmarkStart w:id="326" w:name="_Toc115460984"/>
      <w:r w:rsidRPr="001E4C4D">
        <w:t>Conclusions</w:t>
      </w:r>
      <w:bookmarkEnd w:id="322"/>
      <w:bookmarkEnd w:id="323"/>
      <w:bookmarkEnd w:id="324"/>
      <w:bookmarkEnd w:id="325"/>
      <w:bookmarkEnd w:id="326"/>
    </w:p>
    <w:p w:rsidR="003B7F65" w:rsidRDefault="003B7F65" w:rsidP="003B7F65">
      <w:pPr>
        <w:tabs>
          <w:tab w:val="left" w:leader="dot" w:pos="9072"/>
        </w:tabs>
        <w:spacing w:before="120" w:after="120" w:line="312" w:lineRule="auto"/>
      </w:pPr>
      <w:bookmarkStart w:id="327" w:name="_Toc9522980"/>
      <w:bookmarkStart w:id="328" w:name="_Toc9622140"/>
      <w:bookmarkStart w:id="329" w:name="_Toc83724783"/>
      <w:bookmarkStart w:id="330" w:name="_Toc83725022"/>
      <w:r>
        <w:tab/>
      </w:r>
    </w:p>
    <w:p w:rsidR="003B7F65" w:rsidRPr="00933993" w:rsidRDefault="003B7F65" w:rsidP="003B7F65">
      <w:pPr>
        <w:tabs>
          <w:tab w:val="left" w:leader="dot" w:pos="9072"/>
        </w:tabs>
        <w:spacing w:before="120" w:after="120" w:line="312" w:lineRule="auto"/>
      </w:pPr>
      <w:r>
        <w:tab/>
      </w:r>
    </w:p>
    <w:p w:rsidR="003B7F65" w:rsidRPr="00933993" w:rsidRDefault="003B7F65" w:rsidP="004B0E68">
      <w:pPr>
        <w:tabs>
          <w:tab w:val="left" w:leader="dot" w:pos="9072"/>
        </w:tabs>
        <w:spacing w:before="120" w:after="120" w:line="312" w:lineRule="auto"/>
      </w:pPr>
      <w:r>
        <w:tab/>
      </w:r>
    </w:p>
    <w:p w:rsidR="003B7F65" w:rsidRPr="00933993" w:rsidRDefault="003B7F65" w:rsidP="003B7F65">
      <w:pPr>
        <w:tabs>
          <w:tab w:val="left" w:leader="dot" w:pos="9072"/>
        </w:tabs>
        <w:spacing w:before="120" w:after="120" w:line="312" w:lineRule="auto"/>
      </w:pPr>
      <w:r>
        <w:tab/>
      </w:r>
    </w:p>
    <w:p w:rsidR="003B7F65" w:rsidRPr="00933993" w:rsidRDefault="003B7F65" w:rsidP="003B7F65">
      <w:pPr>
        <w:tabs>
          <w:tab w:val="left" w:leader="dot" w:pos="9072"/>
        </w:tabs>
        <w:spacing w:before="120" w:after="120" w:line="312" w:lineRule="auto"/>
      </w:pPr>
      <w:r>
        <w:tab/>
      </w:r>
    </w:p>
    <w:p w:rsidR="003B7F65" w:rsidRPr="00933993" w:rsidRDefault="003B7F65" w:rsidP="003B7F65">
      <w:pPr>
        <w:tabs>
          <w:tab w:val="left" w:leader="dot" w:pos="9072"/>
        </w:tabs>
        <w:spacing w:before="120" w:after="120" w:line="312" w:lineRule="auto"/>
      </w:pPr>
      <w:r>
        <w:tab/>
      </w:r>
    </w:p>
    <w:p w:rsidR="00093F9E" w:rsidRPr="00933993" w:rsidRDefault="001E4C4D" w:rsidP="00FB43BC">
      <w:pPr>
        <w:pStyle w:val="Heading5"/>
      </w:pPr>
      <w:bookmarkStart w:id="331" w:name="_Toc115460985"/>
      <w:r w:rsidRPr="001E4C4D">
        <w:t>Suggestions</w:t>
      </w:r>
      <w:bookmarkEnd w:id="327"/>
      <w:bookmarkEnd w:id="328"/>
      <w:bookmarkEnd w:id="329"/>
      <w:bookmarkEnd w:id="330"/>
      <w:bookmarkEnd w:id="331"/>
    </w:p>
    <w:p w:rsidR="003B7F65" w:rsidRDefault="003B7F65" w:rsidP="003B7F65">
      <w:pPr>
        <w:tabs>
          <w:tab w:val="left" w:leader="dot" w:pos="9072"/>
        </w:tabs>
        <w:spacing w:before="120" w:after="120" w:line="312" w:lineRule="auto"/>
      </w:pPr>
      <w:bookmarkStart w:id="332" w:name="_Toc6684120"/>
      <w:bookmarkStart w:id="333" w:name="_Toc6684181"/>
      <w:bookmarkStart w:id="334" w:name="_Toc6688671"/>
      <w:bookmarkStart w:id="335" w:name="_Toc7253416"/>
      <w:bookmarkStart w:id="336" w:name="_Toc7978935"/>
      <w:bookmarkStart w:id="337" w:name="_Toc8806047"/>
      <w:r>
        <w:tab/>
      </w:r>
    </w:p>
    <w:p w:rsidR="003B7F65" w:rsidRPr="00933993" w:rsidRDefault="003B7F65" w:rsidP="003B7F65">
      <w:pPr>
        <w:tabs>
          <w:tab w:val="left" w:leader="dot" w:pos="9072"/>
        </w:tabs>
        <w:spacing w:before="120" w:after="120" w:line="312" w:lineRule="auto"/>
      </w:pPr>
      <w:r>
        <w:tab/>
      </w:r>
    </w:p>
    <w:p w:rsidR="003B7F65" w:rsidRPr="00933993" w:rsidRDefault="003B7F65" w:rsidP="003B7F65">
      <w:pPr>
        <w:tabs>
          <w:tab w:val="left" w:leader="dot" w:pos="9072"/>
        </w:tabs>
        <w:spacing w:before="120" w:after="120" w:line="312" w:lineRule="auto"/>
      </w:pPr>
      <w:r>
        <w:tab/>
      </w:r>
    </w:p>
    <w:p w:rsidR="003B7F65" w:rsidRPr="00933993" w:rsidRDefault="003B7F65" w:rsidP="003B7F65">
      <w:pPr>
        <w:tabs>
          <w:tab w:val="left" w:leader="dot" w:pos="9072"/>
        </w:tabs>
        <w:spacing w:before="120" w:after="120" w:line="312" w:lineRule="auto"/>
      </w:pPr>
      <w:r>
        <w:tab/>
      </w:r>
    </w:p>
    <w:p w:rsidR="003B7F65" w:rsidRPr="00933993" w:rsidRDefault="003B7F65" w:rsidP="003B7F65">
      <w:pPr>
        <w:tabs>
          <w:tab w:val="left" w:leader="dot" w:pos="9072"/>
        </w:tabs>
        <w:spacing w:before="120" w:after="120" w:line="312" w:lineRule="auto"/>
      </w:pPr>
      <w:r>
        <w:tab/>
      </w:r>
    </w:p>
    <w:p w:rsidR="003B7F65" w:rsidRPr="00933993" w:rsidRDefault="003B7F65" w:rsidP="003B7F65">
      <w:pPr>
        <w:tabs>
          <w:tab w:val="left" w:leader="dot" w:pos="9072"/>
        </w:tabs>
        <w:spacing w:before="120" w:after="120" w:line="312" w:lineRule="auto"/>
      </w:pPr>
      <w:r>
        <w:tab/>
      </w:r>
    </w:p>
    <w:p w:rsidR="003B7F65" w:rsidRPr="003B7F65" w:rsidRDefault="003B7F65" w:rsidP="003B7F65">
      <w:pPr>
        <w:spacing w:before="80" w:after="80" w:line="312" w:lineRule="auto"/>
        <w:jc w:val="both"/>
        <w:rPr>
          <w:b/>
          <w:sz w:val="36"/>
          <w:szCs w:val="36"/>
        </w:rPr>
        <w:sectPr w:rsidR="003B7F65" w:rsidRPr="003B7F65" w:rsidSect="00FB43BC">
          <w:pgSz w:w="8420" w:h="11907" w:orient="landscape" w:code="9"/>
          <w:pgMar w:top="1134" w:right="1134" w:bottom="1134" w:left="1134" w:header="567" w:footer="567" w:gutter="0"/>
          <w:pgNumType w:start="1"/>
          <w:cols w:space="720"/>
          <w:docGrid w:linePitch="381"/>
        </w:sectPr>
      </w:pPr>
    </w:p>
    <w:p w:rsidR="00933993" w:rsidRPr="00933993" w:rsidRDefault="00D82904" w:rsidP="00323EB1">
      <w:pPr>
        <w:pStyle w:val="Title"/>
      </w:pPr>
      <w:bookmarkStart w:id="338" w:name="_Toc115460986"/>
      <w:bookmarkStart w:id="339" w:name="_Toc83724784"/>
      <w:bookmarkStart w:id="340" w:name="_Toc83725023"/>
      <w:r w:rsidRPr="00D82904">
        <w:lastRenderedPageBreak/>
        <w:t>REFERENCES</w:t>
      </w:r>
      <w:bookmarkEnd w:id="338"/>
      <w:r w:rsidRPr="00D82904">
        <w:t xml:space="preserve"> </w:t>
      </w:r>
      <w:bookmarkEnd w:id="339"/>
      <w:bookmarkEnd w:id="340"/>
    </w:p>
    <w:p w:rsidR="00C33233" w:rsidRPr="00324BD8" w:rsidRDefault="00C33233" w:rsidP="00C33233">
      <w:pPr>
        <w:numPr>
          <w:ilvl w:val="0"/>
          <w:numId w:val="18"/>
        </w:numPr>
        <w:tabs>
          <w:tab w:val="left" w:pos="567"/>
        </w:tabs>
        <w:spacing w:before="120" w:line="384" w:lineRule="auto"/>
        <w:ind w:left="567" w:hanging="567"/>
        <w:jc w:val="both"/>
      </w:pPr>
      <w:r w:rsidRPr="00324BD8">
        <w:rPr>
          <w:szCs w:val="26"/>
        </w:rPr>
        <w:t xml:space="preserve">A. Dittmar. “More precise descriptions of temporal relations within task models”. In </w:t>
      </w:r>
      <w:r w:rsidRPr="00324BD8">
        <w:t>Interactive</w:t>
      </w:r>
      <w:r w:rsidRPr="00324BD8">
        <w:rPr>
          <w:szCs w:val="26"/>
        </w:rPr>
        <w:t xml:space="preserve"> Systems: Design, Specification, and Verification, 7th International Workshop DSV-IS, Proceedings, pages 151–168, Limerick,Ireland, 5-6 June 2000.</w:t>
      </w:r>
    </w:p>
    <w:p w:rsidR="00C33233" w:rsidRPr="00DE78FA" w:rsidRDefault="00C33233" w:rsidP="00C33233">
      <w:pPr>
        <w:numPr>
          <w:ilvl w:val="0"/>
          <w:numId w:val="18"/>
        </w:numPr>
        <w:tabs>
          <w:tab w:val="left" w:pos="567"/>
        </w:tabs>
        <w:spacing w:before="120" w:line="384" w:lineRule="auto"/>
        <w:ind w:left="567" w:hanging="567"/>
        <w:jc w:val="both"/>
      </w:pPr>
      <w:r w:rsidRPr="00324BD8">
        <w:rPr>
          <w:szCs w:val="20"/>
        </w:rPr>
        <w:t>E. G. Sirer and B. N. Bershad, "Using Production Grammars in Software Testing", in</w:t>
      </w:r>
      <w:r w:rsidRPr="00324BD8">
        <w:rPr>
          <w:szCs w:val="26"/>
        </w:rPr>
        <w:t xml:space="preserve"> </w:t>
      </w:r>
      <w:r w:rsidRPr="00324BD8">
        <w:rPr>
          <w:szCs w:val="20"/>
        </w:rPr>
        <w:t>Proceedings of the Second Conference on Domain Specific Languages, Austin, Texas, October 3-5,1999.</w:t>
      </w:r>
    </w:p>
    <w:p w:rsidR="00C33233" w:rsidRPr="00324BD8" w:rsidRDefault="00C33233" w:rsidP="00C33233">
      <w:pPr>
        <w:numPr>
          <w:ilvl w:val="0"/>
          <w:numId w:val="18"/>
        </w:numPr>
        <w:tabs>
          <w:tab w:val="left" w:pos="567"/>
        </w:tabs>
        <w:spacing w:before="120" w:line="384" w:lineRule="auto"/>
        <w:ind w:left="567" w:hanging="567"/>
        <w:jc w:val="both"/>
      </w:pPr>
      <w:r>
        <w:rPr>
          <w:szCs w:val="20"/>
        </w:rPr>
        <w:t xml:space="preserve">Fewster M., Graham D., (1999), </w:t>
      </w:r>
      <w:r>
        <w:rPr>
          <w:i/>
          <w:szCs w:val="20"/>
        </w:rPr>
        <w:t xml:space="preserve">Software Test Automation – Effective Use of Test Execution Tools, Reading, </w:t>
      </w:r>
      <w:r>
        <w:rPr>
          <w:szCs w:val="20"/>
        </w:rPr>
        <w:t>MA: Addison – Wesley.</w:t>
      </w:r>
    </w:p>
    <w:p w:rsidR="00C33233" w:rsidRPr="008F21F6" w:rsidRDefault="00C33233" w:rsidP="00C33233">
      <w:pPr>
        <w:numPr>
          <w:ilvl w:val="0"/>
          <w:numId w:val="18"/>
        </w:numPr>
        <w:tabs>
          <w:tab w:val="left" w:pos="567"/>
        </w:tabs>
        <w:spacing w:before="120" w:line="384" w:lineRule="auto"/>
        <w:ind w:left="567" w:hanging="567"/>
        <w:jc w:val="both"/>
      </w:pPr>
      <w:r w:rsidRPr="00324BD8">
        <w:rPr>
          <w:szCs w:val="20"/>
        </w:rPr>
        <w:t xml:space="preserve">Fujiwara S, Bochman G, Khendek F, Amalou M, Ghedasmi A. “Test selection </w:t>
      </w:r>
      <w:r w:rsidRPr="00324BD8">
        <w:rPr>
          <w:szCs w:val="26"/>
        </w:rPr>
        <w:t>based</w:t>
      </w:r>
      <w:r w:rsidRPr="00324BD8">
        <w:rPr>
          <w:szCs w:val="20"/>
        </w:rPr>
        <w:t xml:space="preserve"> on finite state models”. IEEE Transactions on Software Engineering 1991; 17(6):591–603.</w:t>
      </w:r>
    </w:p>
    <w:p w:rsidR="00EA14A9" w:rsidRPr="00933993" w:rsidRDefault="00B05413" w:rsidP="00E22855">
      <w:pPr>
        <w:pStyle w:val="ListParagraph"/>
        <w:spacing w:before="80" w:after="80"/>
        <w:ind w:left="567"/>
        <w:rPr>
          <w:noProof/>
          <w:sz w:val="24"/>
        </w:rPr>
        <w:sectPr w:rsidR="00EA14A9" w:rsidRPr="00933993" w:rsidSect="004B0E68">
          <w:footerReference w:type="first" r:id="rId11"/>
          <w:pgSz w:w="8420" w:h="11907" w:orient="landscape" w:code="9"/>
          <w:pgMar w:top="1134" w:right="1134" w:bottom="1134" w:left="1134" w:header="567" w:footer="567" w:gutter="0"/>
          <w:cols w:space="720"/>
          <w:docGrid w:linePitch="381"/>
        </w:sectPr>
      </w:pPr>
      <w:r>
        <w:rPr>
          <w:noProof/>
          <w:sz w:val="24"/>
        </w:rPr>
        <w:t>…………………………</w:t>
      </w:r>
    </w:p>
    <w:p w:rsidR="0072254A" w:rsidRPr="0072254A" w:rsidRDefault="0072254A" w:rsidP="00323EB1">
      <w:pPr>
        <w:pStyle w:val="Title"/>
        <w:rPr>
          <w:noProof/>
        </w:rPr>
      </w:pPr>
      <w:bookmarkStart w:id="341" w:name="_Toc115460987"/>
      <w:bookmarkStart w:id="342" w:name="_Toc6684121"/>
      <w:bookmarkStart w:id="343" w:name="_Toc6684182"/>
      <w:bookmarkStart w:id="344" w:name="_Toc6688672"/>
      <w:bookmarkStart w:id="345" w:name="_Toc7253417"/>
      <w:bookmarkStart w:id="346" w:name="_Toc7978936"/>
      <w:bookmarkStart w:id="347" w:name="_Toc8806048"/>
      <w:bookmarkStart w:id="348" w:name="_Toc9016615"/>
      <w:bookmarkStart w:id="349" w:name="_Toc9622142"/>
      <w:bookmarkStart w:id="350" w:name="_Toc57216491"/>
      <w:bookmarkStart w:id="351" w:name="_Toc83724785"/>
      <w:bookmarkStart w:id="352" w:name="_Toc83725024"/>
      <w:bookmarkEnd w:id="332"/>
      <w:bookmarkEnd w:id="333"/>
      <w:bookmarkEnd w:id="334"/>
      <w:bookmarkEnd w:id="335"/>
      <w:bookmarkEnd w:id="336"/>
      <w:bookmarkEnd w:id="337"/>
      <w:r w:rsidRPr="0072254A">
        <w:rPr>
          <w:noProof/>
        </w:rPr>
        <w:lastRenderedPageBreak/>
        <w:t>PUBLICATIONS</w:t>
      </w:r>
      <w:bookmarkEnd w:id="341"/>
    </w:p>
    <w:p w:rsidR="0072254A" w:rsidRDefault="0072254A">
      <w:pPr>
        <w:rPr>
          <w:b/>
          <w:bCs/>
          <w:noProof/>
          <w:sz w:val="36"/>
        </w:rPr>
      </w:pPr>
      <w:r>
        <w:rPr>
          <w:noProof/>
        </w:rPr>
        <w:br w:type="page"/>
      </w:r>
    </w:p>
    <w:bookmarkEnd w:id="342"/>
    <w:bookmarkEnd w:id="343"/>
    <w:bookmarkEnd w:id="344"/>
    <w:bookmarkEnd w:id="345"/>
    <w:bookmarkEnd w:id="346"/>
    <w:bookmarkEnd w:id="347"/>
    <w:bookmarkEnd w:id="348"/>
    <w:bookmarkEnd w:id="349"/>
    <w:bookmarkEnd w:id="350"/>
    <w:bookmarkEnd w:id="351"/>
    <w:bookmarkEnd w:id="352"/>
    <w:p w:rsidR="007F058B" w:rsidRDefault="007F058B">
      <w:pPr>
        <w:rPr>
          <w:sz w:val="26"/>
          <w:szCs w:val="26"/>
        </w:rPr>
      </w:pPr>
    </w:p>
    <w:p w:rsidR="00E167CC" w:rsidRPr="00323EB1" w:rsidRDefault="00630320" w:rsidP="00577C22">
      <w:pPr>
        <w:tabs>
          <w:tab w:val="left" w:pos="3004"/>
        </w:tabs>
        <w:spacing w:line="360" w:lineRule="auto"/>
        <w:jc w:val="center"/>
        <w:rPr>
          <w:b/>
          <w:sz w:val="24"/>
          <w:szCs w:val="26"/>
        </w:rPr>
      </w:pPr>
      <w:r>
        <w:rPr>
          <w:b/>
          <w:sz w:val="24"/>
          <w:szCs w:val="26"/>
          <w:highlight w:val="yellow"/>
        </w:rPr>
        <w:t>HƯỚNG DẪN</w:t>
      </w:r>
    </w:p>
    <w:p w:rsidR="007B2128" w:rsidRPr="00323EB1" w:rsidRDefault="007B2128" w:rsidP="00C16D9E">
      <w:pPr>
        <w:tabs>
          <w:tab w:val="left" w:pos="3004"/>
        </w:tabs>
        <w:spacing w:line="288" w:lineRule="auto"/>
        <w:jc w:val="both"/>
        <w:rPr>
          <w:szCs w:val="26"/>
        </w:rPr>
      </w:pPr>
      <w:r w:rsidRPr="00323EB1">
        <w:rPr>
          <w:szCs w:val="26"/>
        </w:rPr>
        <w:t>Quyển tóm tắt ĐATN cung cấp thông tin tóm lược về ĐATN cũng như về tác giả của đồ án. Tóm tắt ĐATN được trình bày trên khổ giấy A5, font chữ Time New Roman, cỡ</w:t>
      </w:r>
      <w:r w:rsidR="008123BE">
        <w:rPr>
          <w:szCs w:val="26"/>
        </w:rPr>
        <w:t xml:space="preserve"> chữ 11, chế độ giãn dòng là 1.2</w:t>
      </w:r>
      <w:r w:rsidRPr="00323EB1">
        <w:rPr>
          <w:szCs w:val="26"/>
        </w:rPr>
        <w:t xml:space="preserve">. Lề trên, lề dưới, lề trái, lề phải đều là 2cm. In 2 mặt. Tóm tắt ĐATN được trình bày nhiều nhất là 1/3 số trang của </w:t>
      </w:r>
      <w:r w:rsidR="00064B0A">
        <w:rPr>
          <w:szCs w:val="26"/>
        </w:rPr>
        <w:t xml:space="preserve">báo cáo </w:t>
      </w:r>
      <w:r w:rsidRPr="00323EB1">
        <w:rPr>
          <w:szCs w:val="26"/>
        </w:rPr>
        <w:t>ĐATN.</w:t>
      </w:r>
      <w:bookmarkStart w:id="353" w:name="_GoBack"/>
      <w:bookmarkEnd w:id="353"/>
    </w:p>
    <w:p w:rsidR="007F058B" w:rsidRPr="00323EB1" w:rsidRDefault="007F058B" w:rsidP="007B2128">
      <w:pPr>
        <w:pStyle w:val="ListParagraph"/>
        <w:numPr>
          <w:ilvl w:val="0"/>
          <w:numId w:val="19"/>
        </w:numPr>
        <w:tabs>
          <w:tab w:val="left" w:pos="3004"/>
        </w:tabs>
        <w:spacing w:line="360" w:lineRule="auto"/>
        <w:jc w:val="both"/>
        <w:rPr>
          <w:szCs w:val="26"/>
        </w:rPr>
      </w:pPr>
      <w:r w:rsidRPr="00323EB1">
        <w:rPr>
          <w:szCs w:val="26"/>
        </w:rPr>
        <w:t>TABLE OF CONTENTS</w:t>
      </w:r>
    </w:p>
    <w:p w:rsidR="007F058B" w:rsidRPr="003A34E2" w:rsidRDefault="007F058B" w:rsidP="007B2128">
      <w:pPr>
        <w:pStyle w:val="ListParagraph"/>
        <w:tabs>
          <w:tab w:val="left" w:pos="3004"/>
        </w:tabs>
        <w:spacing w:line="360" w:lineRule="auto"/>
        <w:jc w:val="both"/>
        <w:rPr>
          <w:color w:val="0070C0"/>
          <w:szCs w:val="26"/>
        </w:rPr>
      </w:pPr>
      <w:r w:rsidRPr="003A34E2">
        <w:rPr>
          <w:color w:val="0070C0"/>
          <w:szCs w:val="26"/>
        </w:rPr>
        <w:t>Là mục lục của quyển báo cáo đồ án (không phải mục lục của quyển tóm tắt), trong đó gồm đầy đủ các chương mục với số trang như trong quyển báo cáo đồ án.</w:t>
      </w:r>
    </w:p>
    <w:p w:rsidR="007F058B" w:rsidRPr="00323EB1" w:rsidRDefault="007F058B" w:rsidP="007B2128">
      <w:pPr>
        <w:pStyle w:val="ListParagraph"/>
        <w:numPr>
          <w:ilvl w:val="0"/>
          <w:numId w:val="19"/>
        </w:numPr>
        <w:tabs>
          <w:tab w:val="left" w:pos="3004"/>
        </w:tabs>
        <w:spacing w:line="360" w:lineRule="auto"/>
        <w:jc w:val="both"/>
        <w:rPr>
          <w:szCs w:val="26"/>
        </w:rPr>
      </w:pPr>
      <w:r w:rsidRPr="00323EB1">
        <w:rPr>
          <w:szCs w:val="26"/>
        </w:rPr>
        <w:t>ABBREVIATIONS</w:t>
      </w:r>
    </w:p>
    <w:p w:rsidR="007F058B" w:rsidRPr="003A34E2" w:rsidRDefault="007F058B" w:rsidP="007B2128">
      <w:pPr>
        <w:pStyle w:val="ListParagraph"/>
        <w:tabs>
          <w:tab w:val="left" w:pos="3004"/>
        </w:tabs>
        <w:spacing w:line="360" w:lineRule="auto"/>
        <w:jc w:val="both"/>
        <w:rPr>
          <w:color w:val="0070C0"/>
          <w:szCs w:val="26"/>
        </w:rPr>
      </w:pPr>
      <w:r w:rsidRPr="003A34E2">
        <w:rPr>
          <w:color w:val="0070C0"/>
          <w:szCs w:val="26"/>
        </w:rPr>
        <w:t>Danh sách từ viết tắt như trong quyển báo cáo đồ án.</w:t>
      </w:r>
    </w:p>
    <w:p w:rsidR="007F058B" w:rsidRPr="00323EB1" w:rsidRDefault="007F058B" w:rsidP="007B2128">
      <w:pPr>
        <w:pStyle w:val="ListParagraph"/>
        <w:numPr>
          <w:ilvl w:val="0"/>
          <w:numId w:val="19"/>
        </w:numPr>
        <w:tabs>
          <w:tab w:val="left" w:pos="3004"/>
        </w:tabs>
        <w:spacing w:line="360" w:lineRule="auto"/>
        <w:jc w:val="both"/>
        <w:rPr>
          <w:szCs w:val="26"/>
        </w:rPr>
      </w:pPr>
      <w:r w:rsidRPr="00323EB1">
        <w:rPr>
          <w:szCs w:val="26"/>
        </w:rPr>
        <w:t>LIST OF FIGURES</w:t>
      </w:r>
    </w:p>
    <w:p w:rsidR="007F058B" w:rsidRPr="003A34E2" w:rsidRDefault="007F058B" w:rsidP="007B2128">
      <w:pPr>
        <w:pStyle w:val="ListParagraph"/>
        <w:tabs>
          <w:tab w:val="left" w:pos="3004"/>
        </w:tabs>
        <w:spacing w:line="360" w:lineRule="auto"/>
        <w:jc w:val="both"/>
        <w:rPr>
          <w:color w:val="0070C0"/>
          <w:szCs w:val="26"/>
        </w:rPr>
      </w:pPr>
      <w:r w:rsidRPr="003A34E2">
        <w:rPr>
          <w:color w:val="0070C0"/>
          <w:szCs w:val="26"/>
        </w:rPr>
        <w:t>Là danh mục hình vẽ của quyển báo cáo đồ án.</w:t>
      </w:r>
    </w:p>
    <w:p w:rsidR="007F058B" w:rsidRPr="00323EB1" w:rsidRDefault="007F058B" w:rsidP="007B2128">
      <w:pPr>
        <w:pStyle w:val="ListParagraph"/>
        <w:numPr>
          <w:ilvl w:val="0"/>
          <w:numId w:val="19"/>
        </w:numPr>
        <w:tabs>
          <w:tab w:val="left" w:pos="3004"/>
        </w:tabs>
        <w:spacing w:line="360" w:lineRule="auto"/>
        <w:jc w:val="both"/>
        <w:rPr>
          <w:szCs w:val="26"/>
        </w:rPr>
      </w:pPr>
      <w:r w:rsidRPr="00323EB1">
        <w:rPr>
          <w:szCs w:val="26"/>
        </w:rPr>
        <w:t>LIST OF TABLES</w:t>
      </w:r>
    </w:p>
    <w:p w:rsidR="007F058B" w:rsidRPr="003A34E2" w:rsidRDefault="007F058B" w:rsidP="007B2128">
      <w:pPr>
        <w:pStyle w:val="ListParagraph"/>
        <w:tabs>
          <w:tab w:val="left" w:pos="3004"/>
        </w:tabs>
        <w:spacing w:line="360" w:lineRule="auto"/>
        <w:jc w:val="both"/>
        <w:rPr>
          <w:color w:val="0070C0"/>
          <w:szCs w:val="26"/>
        </w:rPr>
      </w:pPr>
      <w:r w:rsidRPr="003A34E2">
        <w:rPr>
          <w:color w:val="0070C0"/>
          <w:szCs w:val="26"/>
        </w:rPr>
        <w:t>Là danh mục bảng biểu của quyển báo cáo đồ án.</w:t>
      </w:r>
    </w:p>
    <w:p w:rsidR="007F058B" w:rsidRPr="00323EB1" w:rsidRDefault="007F058B" w:rsidP="007B2128">
      <w:pPr>
        <w:pStyle w:val="ListParagraph"/>
        <w:numPr>
          <w:ilvl w:val="0"/>
          <w:numId w:val="19"/>
        </w:numPr>
        <w:tabs>
          <w:tab w:val="left" w:pos="3004"/>
        </w:tabs>
        <w:spacing w:line="360" w:lineRule="auto"/>
        <w:jc w:val="both"/>
        <w:rPr>
          <w:szCs w:val="26"/>
        </w:rPr>
      </w:pPr>
      <w:r w:rsidRPr="00323EB1">
        <w:rPr>
          <w:szCs w:val="26"/>
        </w:rPr>
        <w:t>INTRODUCTION</w:t>
      </w:r>
    </w:p>
    <w:p w:rsidR="007F058B" w:rsidRPr="003A34E2" w:rsidRDefault="007F058B" w:rsidP="007B2128">
      <w:pPr>
        <w:pStyle w:val="ListParagraph"/>
        <w:tabs>
          <w:tab w:val="left" w:pos="3004"/>
        </w:tabs>
        <w:spacing w:line="360" w:lineRule="auto"/>
        <w:jc w:val="both"/>
        <w:rPr>
          <w:color w:val="0070C0"/>
          <w:szCs w:val="26"/>
        </w:rPr>
      </w:pPr>
      <w:r w:rsidRPr="003A34E2">
        <w:rPr>
          <w:color w:val="0070C0"/>
          <w:szCs w:val="26"/>
        </w:rPr>
        <w:t>Nội dung như trong quyển báo cáo đồ án.</w:t>
      </w:r>
    </w:p>
    <w:p w:rsidR="007F058B" w:rsidRPr="00323EB1" w:rsidRDefault="005E37B5" w:rsidP="007B2128">
      <w:pPr>
        <w:pStyle w:val="ListParagraph"/>
        <w:numPr>
          <w:ilvl w:val="0"/>
          <w:numId w:val="19"/>
        </w:numPr>
        <w:tabs>
          <w:tab w:val="left" w:pos="3004"/>
        </w:tabs>
        <w:spacing w:line="360" w:lineRule="auto"/>
        <w:jc w:val="both"/>
        <w:rPr>
          <w:szCs w:val="26"/>
        </w:rPr>
      </w:pPr>
      <w:r w:rsidRPr="00323EB1">
        <w:rPr>
          <w:szCs w:val="26"/>
        </w:rPr>
        <w:t>CHAPTER ………</w:t>
      </w:r>
    </w:p>
    <w:p w:rsidR="005E37B5" w:rsidRPr="003A34E2" w:rsidRDefault="007B2128" w:rsidP="007B2128">
      <w:pPr>
        <w:pStyle w:val="ListParagraph"/>
        <w:tabs>
          <w:tab w:val="left" w:pos="3004"/>
        </w:tabs>
        <w:spacing w:line="360" w:lineRule="auto"/>
        <w:jc w:val="both"/>
        <w:rPr>
          <w:color w:val="0070C0"/>
          <w:szCs w:val="26"/>
        </w:rPr>
      </w:pPr>
      <w:r w:rsidRPr="003A34E2">
        <w:rPr>
          <w:color w:val="0070C0"/>
          <w:szCs w:val="26"/>
        </w:rPr>
        <w:t>Tóm tắt nội dung chính theo từng chương, gồm đầy đủ các mục con như trong quyển báo cáo đồ án.</w:t>
      </w:r>
    </w:p>
    <w:p w:rsidR="005E37B5" w:rsidRPr="00323EB1" w:rsidRDefault="007B2128" w:rsidP="007B2128">
      <w:pPr>
        <w:pStyle w:val="ListParagraph"/>
        <w:numPr>
          <w:ilvl w:val="0"/>
          <w:numId w:val="19"/>
        </w:numPr>
        <w:tabs>
          <w:tab w:val="left" w:pos="3004"/>
        </w:tabs>
        <w:spacing w:line="360" w:lineRule="auto"/>
        <w:jc w:val="both"/>
        <w:rPr>
          <w:szCs w:val="26"/>
        </w:rPr>
      </w:pPr>
      <w:r w:rsidRPr="00323EB1">
        <w:rPr>
          <w:szCs w:val="26"/>
        </w:rPr>
        <w:t>CONCLUSIONS AND SUGGESTIONS</w:t>
      </w:r>
    </w:p>
    <w:p w:rsidR="007B2128" w:rsidRPr="003A34E2" w:rsidRDefault="007B2128" w:rsidP="007B2128">
      <w:pPr>
        <w:pStyle w:val="ListParagraph"/>
        <w:tabs>
          <w:tab w:val="left" w:pos="3004"/>
        </w:tabs>
        <w:spacing w:line="360" w:lineRule="auto"/>
        <w:jc w:val="both"/>
        <w:rPr>
          <w:color w:val="0070C0"/>
          <w:szCs w:val="26"/>
        </w:rPr>
      </w:pPr>
      <w:r w:rsidRPr="003A34E2">
        <w:rPr>
          <w:color w:val="0070C0"/>
          <w:szCs w:val="26"/>
        </w:rPr>
        <w:t>Nội dung như trong quyển báo cáo đồ án.</w:t>
      </w:r>
    </w:p>
    <w:p w:rsidR="007B2128" w:rsidRPr="00323EB1" w:rsidRDefault="007B2128" w:rsidP="007B2128">
      <w:pPr>
        <w:pStyle w:val="ListParagraph"/>
        <w:numPr>
          <w:ilvl w:val="0"/>
          <w:numId w:val="19"/>
        </w:numPr>
        <w:tabs>
          <w:tab w:val="left" w:pos="3004"/>
        </w:tabs>
        <w:spacing w:line="360" w:lineRule="auto"/>
        <w:jc w:val="both"/>
        <w:rPr>
          <w:szCs w:val="26"/>
        </w:rPr>
      </w:pPr>
      <w:r w:rsidRPr="00323EB1">
        <w:rPr>
          <w:szCs w:val="26"/>
        </w:rPr>
        <w:t>REFERENCES</w:t>
      </w:r>
    </w:p>
    <w:p w:rsidR="007B2128" w:rsidRPr="003A34E2" w:rsidRDefault="007B2128" w:rsidP="007B2128">
      <w:pPr>
        <w:pStyle w:val="ListParagraph"/>
        <w:tabs>
          <w:tab w:val="left" w:pos="3004"/>
        </w:tabs>
        <w:spacing w:line="360" w:lineRule="auto"/>
        <w:jc w:val="both"/>
        <w:rPr>
          <w:color w:val="0070C0"/>
          <w:szCs w:val="26"/>
        </w:rPr>
      </w:pPr>
      <w:r w:rsidRPr="003A34E2">
        <w:rPr>
          <w:color w:val="0070C0"/>
          <w:szCs w:val="26"/>
        </w:rPr>
        <w:t>Toàn văn danh mục tài liệu tham khảo của đồ án.</w:t>
      </w:r>
    </w:p>
    <w:p w:rsidR="007B2128" w:rsidRPr="00323EB1" w:rsidRDefault="007B2128" w:rsidP="007B2128">
      <w:pPr>
        <w:pStyle w:val="ListParagraph"/>
        <w:numPr>
          <w:ilvl w:val="0"/>
          <w:numId w:val="19"/>
        </w:numPr>
        <w:tabs>
          <w:tab w:val="left" w:pos="3004"/>
        </w:tabs>
        <w:spacing w:line="360" w:lineRule="auto"/>
        <w:jc w:val="both"/>
        <w:rPr>
          <w:szCs w:val="26"/>
        </w:rPr>
      </w:pPr>
      <w:r w:rsidRPr="00323EB1">
        <w:rPr>
          <w:szCs w:val="26"/>
        </w:rPr>
        <w:lastRenderedPageBreak/>
        <w:t>PUBLICATIONS</w:t>
      </w:r>
    </w:p>
    <w:p w:rsidR="00323EB1" w:rsidRPr="003A34E2" w:rsidRDefault="007B2128" w:rsidP="007B2128">
      <w:pPr>
        <w:pStyle w:val="ListParagraph"/>
        <w:tabs>
          <w:tab w:val="left" w:pos="3004"/>
        </w:tabs>
        <w:spacing w:line="360" w:lineRule="auto"/>
        <w:jc w:val="both"/>
        <w:rPr>
          <w:color w:val="0070C0"/>
          <w:szCs w:val="26"/>
        </w:rPr>
      </w:pPr>
      <w:r w:rsidRPr="003A34E2">
        <w:rPr>
          <w:color w:val="0070C0"/>
          <w:szCs w:val="26"/>
        </w:rPr>
        <w:t>Là danh mục các công trình đã công bố của các tác giả đồ án liên quan đến đề tài ĐATN (nếu có) với nội dung như trong quyển báo cáo đồ án.</w:t>
      </w:r>
    </w:p>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 w:rsidR="00323EB1" w:rsidRPr="00323EB1" w:rsidRDefault="00323EB1" w:rsidP="00323EB1">
      <w:pPr>
        <w:jc w:val="center"/>
      </w:pPr>
    </w:p>
    <w:p w:rsidR="00323EB1" w:rsidRPr="00323EB1" w:rsidRDefault="00323EB1" w:rsidP="00323EB1"/>
    <w:p w:rsidR="00323EB1" w:rsidRPr="00323EB1" w:rsidRDefault="00323EB1" w:rsidP="00323EB1"/>
    <w:p w:rsidR="00323EB1" w:rsidRPr="00323EB1" w:rsidRDefault="00323EB1" w:rsidP="00323EB1"/>
    <w:sectPr w:rsidR="00323EB1" w:rsidRPr="00323EB1" w:rsidSect="004B0E68">
      <w:pgSz w:w="8420" w:h="11907" w:orient="landscape" w:code="9"/>
      <w:pgMar w:top="1134" w:right="1134" w:bottom="1134" w:left="1134" w:header="567"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67F" w:rsidRDefault="00C6167F" w:rsidP="00366C8D">
      <w:r>
        <w:separator/>
      </w:r>
    </w:p>
  </w:endnote>
  <w:endnote w:type="continuationSeparator" w:id="0">
    <w:p w:rsidR="00C6167F" w:rsidRDefault="00C6167F" w:rsidP="0036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bangkok">
    <w:altName w:val="Courier New"/>
    <w:charset w:val="00"/>
    <w:family w:val="swiss"/>
    <w:pitch w:val="variable"/>
    <w:sig w:usb0="00000003" w:usb1="00000000" w:usb2="00000000" w:usb3="00000000" w:csb0="00000001" w:csb1="00000000"/>
  </w:font>
  <w:font w:name="VN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3BC" w:rsidRPr="006508A5" w:rsidRDefault="00FB43BC" w:rsidP="006508A5">
    <w:pPr>
      <w:pStyle w:val="Footer"/>
      <w:jc w:val="center"/>
      <w:rPr>
        <w:szCs w:val="26"/>
      </w:rPr>
    </w:pPr>
    <w:r w:rsidRPr="00FB43BC">
      <w:rPr>
        <w:szCs w:val="26"/>
      </w:rPr>
      <w:fldChar w:fldCharType="begin"/>
    </w:r>
    <w:r w:rsidRPr="00FB43BC">
      <w:rPr>
        <w:szCs w:val="26"/>
      </w:rPr>
      <w:instrText xml:space="preserve"> PAGE   \* MERGEFORMAT </w:instrText>
    </w:r>
    <w:r w:rsidRPr="00FB43BC">
      <w:rPr>
        <w:szCs w:val="26"/>
      </w:rPr>
      <w:fldChar w:fldCharType="separate"/>
    </w:r>
    <w:r w:rsidR="00C16D9E">
      <w:rPr>
        <w:noProof/>
        <w:szCs w:val="26"/>
      </w:rPr>
      <w:t>9</w:t>
    </w:r>
    <w:r w:rsidRPr="00FB43BC">
      <w:rPr>
        <w:noProof/>
        <w:szCs w:val="2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87749"/>
      <w:docPartObj>
        <w:docPartGallery w:val="Page Numbers (Bottom of Page)"/>
        <w:docPartUnique/>
      </w:docPartObj>
    </w:sdtPr>
    <w:sdtEndPr>
      <w:rPr>
        <w:noProof/>
      </w:rPr>
    </w:sdtEndPr>
    <w:sdtContent>
      <w:p w:rsidR="001D60FC" w:rsidRDefault="001D60F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D60FC" w:rsidRDefault="001D60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333833"/>
      <w:docPartObj>
        <w:docPartGallery w:val="Page Numbers (Bottom of Page)"/>
        <w:docPartUnique/>
      </w:docPartObj>
    </w:sdtPr>
    <w:sdtEndPr>
      <w:rPr>
        <w:noProof/>
      </w:rPr>
    </w:sdtEndPr>
    <w:sdtContent>
      <w:p w:rsidR="001D60FC" w:rsidRDefault="001D60F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1D60FC" w:rsidRDefault="001D60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67F" w:rsidRDefault="00C6167F" w:rsidP="00366C8D">
      <w:r>
        <w:separator/>
      </w:r>
    </w:p>
  </w:footnote>
  <w:footnote w:type="continuationSeparator" w:id="0">
    <w:p w:rsidR="00C6167F" w:rsidRDefault="00C6167F" w:rsidP="0036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1DA2F4F"/>
    <w:multiLevelType w:val="hybridMultilevel"/>
    <w:tmpl w:val="BD6C4C12"/>
    <w:lvl w:ilvl="0" w:tplc="6494EA4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FB1898"/>
    <w:multiLevelType w:val="hybridMultilevel"/>
    <w:tmpl w:val="6BF65322"/>
    <w:lvl w:ilvl="0" w:tplc="2FBC8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F3FF7"/>
    <w:multiLevelType w:val="hybridMultilevel"/>
    <w:tmpl w:val="5508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64AD2"/>
    <w:multiLevelType w:val="hybridMultilevel"/>
    <w:tmpl w:val="7B12FF26"/>
    <w:lvl w:ilvl="0" w:tplc="38825046">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07C4A"/>
    <w:multiLevelType w:val="multilevel"/>
    <w:tmpl w:val="5A0A8458"/>
    <w:lvl w:ilvl="0">
      <w:start w:val="1"/>
      <w:numFmt w:val="decimal"/>
      <w:lvlText w:val="%1."/>
      <w:lvlJc w:val="left"/>
      <w:pPr>
        <w:ind w:left="720" w:hanging="360"/>
      </w:pPr>
      <w:rPr>
        <w:rFonts w:ascii="Times New Roman" w:hAnsi="Times New Roman" w:hint="default"/>
        <w:b/>
        <w:i/>
        <w:caps w:val="0"/>
        <w:strike w:val="0"/>
        <w:dstrike w:val="0"/>
        <w:vanish w:val="0"/>
        <w:sz w:val="22"/>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C8F2CF9"/>
    <w:multiLevelType w:val="multilevel"/>
    <w:tmpl w:val="F300F4CA"/>
    <w:lvl w:ilvl="0">
      <w:start w:val="1"/>
      <w:numFmt w:val="decimal"/>
      <w:lvlText w:val="CHAPTER %1."/>
      <w:lvlJc w:val="left"/>
      <w:pPr>
        <w:ind w:left="432" w:hanging="432"/>
      </w:pPr>
      <w:rPr>
        <w:rFonts w:ascii="Times New Roman" w:hAnsi="Times New Roman" w:hint="default"/>
        <w:b/>
        <w:bCs w:val="0"/>
        <w:i w:val="0"/>
        <w:iCs w:val="0"/>
        <w:caps w:val="0"/>
        <w:smallCaps w:val="0"/>
        <w:strike w:val="0"/>
        <w:dstrike w:val="0"/>
        <w:outline w:val="0"/>
        <w:shadow w:val="0"/>
        <w:emboss w:val="0"/>
        <w:imprint w:val="0"/>
        <w:noProof w:val="0"/>
        <w:vanish w:val="0"/>
        <w:color w:val="auto"/>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1D135B0"/>
    <w:multiLevelType w:val="hybridMultilevel"/>
    <w:tmpl w:val="65F4D2D0"/>
    <w:lvl w:ilvl="0" w:tplc="33605A16">
      <w:start w:val="1"/>
      <w:numFmt w:val="decimal"/>
      <w:lvlText w:val="2.%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B8048B"/>
    <w:multiLevelType w:val="multilevel"/>
    <w:tmpl w:val="CF8CE332"/>
    <w:styleLink w:val="Style1"/>
    <w:lvl w:ilvl="0">
      <w:start w:val="1"/>
      <w:numFmt w:val="decimal"/>
      <w:lvlText w:val="CHAPTER %1."/>
      <w:lvlJc w:val="left"/>
      <w:pPr>
        <w:ind w:left="2438" w:hanging="2438"/>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4"/>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b w:val="0"/>
        <w:bCs w:val="0"/>
        <w:i/>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5."/>
      <w:lvlJc w:val="left"/>
      <w:pPr>
        <w:ind w:left="680" w:hanging="68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FF941C7"/>
    <w:multiLevelType w:val="hybridMultilevel"/>
    <w:tmpl w:val="67C6985E"/>
    <w:lvl w:ilvl="0" w:tplc="25A0D0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7A6B5E"/>
    <w:multiLevelType w:val="multilevel"/>
    <w:tmpl w:val="627488AC"/>
    <w:lvl w:ilvl="0">
      <w:start w:val="1"/>
      <w:numFmt w:val="decimal"/>
      <w:pStyle w:val="Heading1"/>
      <w:lvlText w:val="CHAPTER %1."/>
      <w:lvlJc w:val="left"/>
      <w:pPr>
        <w:ind w:left="2438" w:hanging="2438"/>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4"/>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1.1.1"/>
      <w:lvlJc w:val="left"/>
      <w:pPr>
        <w:ind w:left="720" w:hanging="720"/>
      </w:pPr>
      <w:rPr>
        <w:rFonts w:ascii="Times New Roman" w:hAnsi="Times New Roman" w:cs="Times New Roman" w:hint="default"/>
        <w:b w:val="0"/>
        <w:bCs w:val="0"/>
        <w:i/>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5."/>
      <w:lvlJc w:val="left"/>
      <w:pPr>
        <w:ind w:left="680" w:hanging="68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E391B21"/>
    <w:multiLevelType w:val="hybridMultilevel"/>
    <w:tmpl w:val="70C81328"/>
    <w:lvl w:ilvl="0" w:tplc="ECCABF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7"/>
  </w:num>
  <w:num w:numId="8">
    <w:abstractNumId w:val="9"/>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1"/>
  </w:num>
  <w:num w:numId="19">
    <w:abstractNumId w:val="3"/>
  </w:num>
  <w:num w:numId="20">
    <w:abstractNumId w:val="6"/>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 w:numId="24">
    <w:abstractNumId w:val="6"/>
  </w:num>
  <w:num w:numId="25">
    <w:abstractNumId w:val="5"/>
  </w:num>
  <w:num w:numId="26">
    <w:abstractNumId w:val="8"/>
  </w:num>
  <w:num w:numId="27">
    <w:abstractNumId w:val="10"/>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40"/>
  <w:drawingGridVerticalSpacing w:val="57"/>
  <w:displayHorizontalDrawingGridEvery w:val="0"/>
  <w:displayVerticalDrawingGridEvery w:val="2"/>
  <w:noPunctuationKerning/>
  <w:characterSpacingControl w:val="doNotCompress"/>
  <w:printTwoOnOn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DC"/>
    <w:rsid w:val="000006CD"/>
    <w:rsid w:val="000010EA"/>
    <w:rsid w:val="00001542"/>
    <w:rsid w:val="00001B02"/>
    <w:rsid w:val="00003A27"/>
    <w:rsid w:val="00003CD1"/>
    <w:rsid w:val="000056B7"/>
    <w:rsid w:val="00005846"/>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5CF"/>
    <w:rsid w:val="00024A3D"/>
    <w:rsid w:val="000257A6"/>
    <w:rsid w:val="0002603E"/>
    <w:rsid w:val="00031BD7"/>
    <w:rsid w:val="000327C2"/>
    <w:rsid w:val="00032814"/>
    <w:rsid w:val="00032C8B"/>
    <w:rsid w:val="00033D37"/>
    <w:rsid w:val="00035C3A"/>
    <w:rsid w:val="000377D6"/>
    <w:rsid w:val="000411EF"/>
    <w:rsid w:val="00042A7A"/>
    <w:rsid w:val="00044423"/>
    <w:rsid w:val="00044897"/>
    <w:rsid w:val="00044C27"/>
    <w:rsid w:val="00047B20"/>
    <w:rsid w:val="000503E2"/>
    <w:rsid w:val="00050522"/>
    <w:rsid w:val="00050703"/>
    <w:rsid w:val="00050B26"/>
    <w:rsid w:val="00051667"/>
    <w:rsid w:val="000518E0"/>
    <w:rsid w:val="0005495C"/>
    <w:rsid w:val="00054E2C"/>
    <w:rsid w:val="0005725B"/>
    <w:rsid w:val="00062C80"/>
    <w:rsid w:val="00063F18"/>
    <w:rsid w:val="00064A49"/>
    <w:rsid w:val="00064B0A"/>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6E2E"/>
    <w:rsid w:val="000875AF"/>
    <w:rsid w:val="00087935"/>
    <w:rsid w:val="00090876"/>
    <w:rsid w:val="00090D60"/>
    <w:rsid w:val="000910C3"/>
    <w:rsid w:val="00091D92"/>
    <w:rsid w:val="000920D6"/>
    <w:rsid w:val="0009273E"/>
    <w:rsid w:val="000930E8"/>
    <w:rsid w:val="0009329D"/>
    <w:rsid w:val="00093F9E"/>
    <w:rsid w:val="00094204"/>
    <w:rsid w:val="00094C56"/>
    <w:rsid w:val="00096183"/>
    <w:rsid w:val="0009694C"/>
    <w:rsid w:val="000A07DC"/>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7173"/>
    <w:rsid w:val="000C05B1"/>
    <w:rsid w:val="000C1927"/>
    <w:rsid w:val="000C26AB"/>
    <w:rsid w:val="000C28A5"/>
    <w:rsid w:val="000C34AB"/>
    <w:rsid w:val="000C3A8C"/>
    <w:rsid w:val="000C4855"/>
    <w:rsid w:val="000D04E5"/>
    <w:rsid w:val="000D0D0E"/>
    <w:rsid w:val="000D1736"/>
    <w:rsid w:val="000D324B"/>
    <w:rsid w:val="000D472D"/>
    <w:rsid w:val="000D4CDB"/>
    <w:rsid w:val="000D5EB2"/>
    <w:rsid w:val="000D624A"/>
    <w:rsid w:val="000D7C76"/>
    <w:rsid w:val="000D7F60"/>
    <w:rsid w:val="000E01BD"/>
    <w:rsid w:val="000E1A51"/>
    <w:rsid w:val="000E1DC6"/>
    <w:rsid w:val="000E2350"/>
    <w:rsid w:val="000E4D5F"/>
    <w:rsid w:val="000E59E8"/>
    <w:rsid w:val="000E63E8"/>
    <w:rsid w:val="000E651E"/>
    <w:rsid w:val="000E67C9"/>
    <w:rsid w:val="000F0BE2"/>
    <w:rsid w:val="000F18A7"/>
    <w:rsid w:val="000F1FED"/>
    <w:rsid w:val="000F249D"/>
    <w:rsid w:val="000F3ED3"/>
    <w:rsid w:val="000F4FE7"/>
    <w:rsid w:val="000F672A"/>
    <w:rsid w:val="000F67CF"/>
    <w:rsid w:val="000F6A30"/>
    <w:rsid w:val="000F747E"/>
    <w:rsid w:val="00101B3D"/>
    <w:rsid w:val="0010205B"/>
    <w:rsid w:val="00103515"/>
    <w:rsid w:val="00104A41"/>
    <w:rsid w:val="00105189"/>
    <w:rsid w:val="00105672"/>
    <w:rsid w:val="001056CD"/>
    <w:rsid w:val="00106647"/>
    <w:rsid w:val="0010671A"/>
    <w:rsid w:val="001078BD"/>
    <w:rsid w:val="00111CD6"/>
    <w:rsid w:val="0011371F"/>
    <w:rsid w:val="00113EFD"/>
    <w:rsid w:val="001146B7"/>
    <w:rsid w:val="0011471F"/>
    <w:rsid w:val="0011494A"/>
    <w:rsid w:val="001156F9"/>
    <w:rsid w:val="00115E0E"/>
    <w:rsid w:val="00117364"/>
    <w:rsid w:val="00122061"/>
    <w:rsid w:val="00122094"/>
    <w:rsid w:val="00122C33"/>
    <w:rsid w:val="001231B6"/>
    <w:rsid w:val="00123AAA"/>
    <w:rsid w:val="00124877"/>
    <w:rsid w:val="001259C7"/>
    <w:rsid w:val="00126225"/>
    <w:rsid w:val="00126BFA"/>
    <w:rsid w:val="0012700D"/>
    <w:rsid w:val="00130C43"/>
    <w:rsid w:val="00131D4B"/>
    <w:rsid w:val="00133802"/>
    <w:rsid w:val="0013592D"/>
    <w:rsid w:val="00136898"/>
    <w:rsid w:val="00136D59"/>
    <w:rsid w:val="00140192"/>
    <w:rsid w:val="00140932"/>
    <w:rsid w:val="001422D2"/>
    <w:rsid w:val="0014341B"/>
    <w:rsid w:val="0014422D"/>
    <w:rsid w:val="0014445D"/>
    <w:rsid w:val="00144617"/>
    <w:rsid w:val="001447BF"/>
    <w:rsid w:val="001458C7"/>
    <w:rsid w:val="00145F36"/>
    <w:rsid w:val="00146920"/>
    <w:rsid w:val="001469BD"/>
    <w:rsid w:val="00151578"/>
    <w:rsid w:val="00154759"/>
    <w:rsid w:val="0015496B"/>
    <w:rsid w:val="00155C35"/>
    <w:rsid w:val="00160EE5"/>
    <w:rsid w:val="00161399"/>
    <w:rsid w:val="00161F46"/>
    <w:rsid w:val="00165143"/>
    <w:rsid w:val="001677CE"/>
    <w:rsid w:val="001700F0"/>
    <w:rsid w:val="001716C7"/>
    <w:rsid w:val="00174AF2"/>
    <w:rsid w:val="0017516A"/>
    <w:rsid w:val="001769E5"/>
    <w:rsid w:val="00177144"/>
    <w:rsid w:val="00177EC2"/>
    <w:rsid w:val="00181C43"/>
    <w:rsid w:val="001854ED"/>
    <w:rsid w:val="0018740A"/>
    <w:rsid w:val="001875B4"/>
    <w:rsid w:val="00187B58"/>
    <w:rsid w:val="001905DF"/>
    <w:rsid w:val="001924B5"/>
    <w:rsid w:val="001926E7"/>
    <w:rsid w:val="00193FCD"/>
    <w:rsid w:val="0019466D"/>
    <w:rsid w:val="00195E41"/>
    <w:rsid w:val="001A171D"/>
    <w:rsid w:val="001A2474"/>
    <w:rsid w:val="001A39EF"/>
    <w:rsid w:val="001A3A04"/>
    <w:rsid w:val="001A47BE"/>
    <w:rsid w:val="001A5147"/>
    <w:rsid w:val="001A56D4"/>
    <w:rsid w:val="001A6F10"/>
    <w:rsid w:val="001A7FBD"/>
    <w:rsid w:val="001B11ED"/>
    <w:rsid w:val="001B3CD2"/>
    <w:rsid w:val="001B6E61"/>
    <w:rsid w:val="001B7543"/>
    <w:rsid w:val="001C001D"/>
    <w:rsid w:val="001C099D"/>
    <w:rsid w:val="001C0D63"/>
    <w:rsid w:val="001C0DE8"/>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0FC"/>
    <w:rsid w:val="001D639D"/>
    <w:rsid w:val="001D643D"/>
    <w:rsid w:val="001D6B76"/>
    <w:rsid w:val="001D6DA9"/>
    <w:rsid w:val="001D7478"/>
    <w:rsid w:val="001D7A85"/>
    <w:rsid w:val="001E0B14"/>
    <w:rsid w:val="001E14A6"/>
    <w:rsid w:val="001E1A83"/>
    <w:rsid w:val="001E225B"/>
    <w:rsid w:val="001E2626"/>
    <w:rsid w:val="001E285C"/>
    <w:rsid w:val="001E2932"/>
    <w:rsid w:val="001E3FA4"/>
    <w:rsid w:val="001E4BF8"/>
    <w:rsid w:val="001E4C4D"/>
    <w:rsid w:val="001E4F8F"/>
    <w:rsid w:val="001E520E"/>
    <w:rsid w:val="001E637E"/>
    <w:rsid w:val="001F1833"/>
    <w:rsid w:val="001F3411"/>
    <w:rsid w:val="001F36D0"/>
    <w:rsid w:val="001F3B50"/>
    <w:rsid w:val="001F417C"/>
    <w:rsid w:val="001F512E"/>
    <w:rsid w:val="001F7115"/>
    <w:rsid w:val="001F7418"/>
    <w:rsid w:val="002005AA"/>
    <w:rsid w:val="00202DD7"/>
    <w:rsid w:val="00203BF7"/>
    <w:rsid w:val="0020512A"/>
    <w:rsid w:val="00211FDB"/>
    <w:rsid w:val="002121B0"/>
    <w:rsid w:val="00212648"/>
    <w:rsid w:val="00212DA8"/>
    <w:rsid w:val="0021304E"/>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321D"/>
    <w:rsid w:val="0024545D"/>
    <w:rsid w:val="00246540"/>
    <w:rsid w:val="0024771E"/>
    <w:rsid w:val="002501CC"/>
    <w:rsid w:val="002520AB"/>
    <w:rsid w:val="00252C58"/>
    <w:rsid w:val="00254288"/>
    <w:rsid w:val="0025490D"/>
    <w:rsid w:val="002570D6"/>
    <w:rsid w:val="002572E1"/>
    <w:rsid w:val="002577BF"/>
    <w:rsid w:val="00257E64"/>
    <w:rsid w:val="0026073E"/>
    <w:rsid w:val="00261C6A"/>
    <w:rsid w:val="00264798"/>
    <w:rsid w:val="00264AFE"/>
    <w:rsid w:val="00267D5D"/>
    <w:rsid w:val="00272199"/>
    <w:rsid w:val="002721FF"/>
    <w:rsid w:val="002722AB"/>
    <w:rsid w:val="002727C1"/>
    <w:rsid w:val="00274D00"/>
    <w:rsid w:val="00275251"/>
    <w:rsid w:val="002761F8"/>
    <w:rsid w:val="00276627"/>
    <w:rsid w:val="00276D48"/>
    <w:rsid w:val="00276F25"/>
    <w:rsid w:val="00277B5D"/>
    <w:rsid w:val="00281C4D"/>
    <w:rsid w:val="0028290E"/>
    <w:rsid w:val="0028309C"/>
    <w:rsid w:val="002840CF"/>
    <w:rsid w:val="0028465A"/>
    <w:rsid w:val="00284BB6"/>
    <w:rsid w:val="00285DC4"/>
    <w:rsid w:val="00286509"/>
    <w:rsid w:val="00287271"/>
    <w:rsid w:val="00290DF8"/>
    <w:rsid w:val="00292F5D"/>
    <w:rsid w:val="002972A9"/>
    <w:rsid w:val="002A02B1"/>
    <w:rsid w:val="002A3BD2"/>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095D"/>
    <w:rsid w:val="002C187B"/>
    <w:rsid w:val="002C1CD8"/>
    <w:rsid w:val="002C3B98"/>
    <w:rsid w:val="002C57EA"/>
    <w:rsid w:val="002C648A"/>
    <w:rsid w:val="002C6B9F"/>
    <w:rsid w:val="002C6F82"/>
    <w:rsid w:val="002D0AE7"/>
    <w:rsid w:val="002D1130"/>
    <w:rsid w:val="002D18E7"/>
    <w:rsid w:val="002D190F"/>
    <w:rsid w:val="002D1EF9"/>
    <w:rsid w:val="002D3129"/>
    <w:rsid w:val="002D6224"/>
    <w:rsid w:val="002D6803"/>
    <w:rsid w:val="002D7C7E"/>
    <w:rsid w:val="002E035E"/>
    <w:rsid w:val="002E1F25"/>
    <w:rsid w:val="002E2707"/>
    <w:rsid w:val="002E2826"/>
    <w:rsid w:val="002E299D"/>
    <w:rsid w:val="002E3034"/>
    <w:rsid w:val="002E61B5"/>
    <w:rsid w:val="002F247E"/>
    <w:rsid w:val="002F356A"/>
    <w:rsid w:val="002F3C69"/>
    <w:rsid w:val="002F3DF6"/>
    <w:rsid w:val="002F5980"/>
    <w:rsid w:val="002F5FD0"/>
    <w:rsid w:val="002F65BE"/>
    <w:rsid w:val="002F6EFB"/>
    <w:rsid w:val="002F787F"/>
    <w:rsid w:val="003017BF"/>
    <w:rsid w:val="003017FF"/>
    <w:rsid w:val="00301DEC"/>
    <w:rsid w:val="0030238E"/>
    <w:rsid w:val="003043C4"/>
    <w:rsid w:val="003055C0"/>
    <w:rsid w:val="00305BB2"/>
    <w:rsid w:val="003075AD"/>
    <w:rsid w:val="0031094F"/>
    <w:rsid w:val="00312A42"/>
    <w:rsid w:val="00312C40"/>
    <w:rsid w:val="003142C1"/>
    <w:rsid w:val="00315356"/>
    <w:rsid w:val="0031753C"/>
    <w:rsid w:val="003177CF"/>
    <w:rsid w:val="003209CD"/>
    <w:rsid w:val="00320C61"/>
    <w:rsid w:val="00320C6F"/>
    <w:rsid w:val="00322943"/>
    <w:rsid w:val="00323718"/>
    <w:rsid w:val="00323EB1"/>
    <w:rsid w:val="0032570A"/>
    <w:rsid w:val="00325A27"/>
    <w:rsid w:val="00325FF0"/>
    <w:rsid w:val="00326F9A"/>
    <w:rsid w:val="003302C3"/>
    <w:rsid w:val="00331305"/>
    <w:rsid w:val="00332AA5"/>
    <w:rsid w:val="00332D88"/>
    <w:rsid w:val="00334FD6"/>
    <w:rsid w:val="003358B2"/>
    <w:rsid w:val="003359E9"/>
    <w:rsid w:val="0033603B"/>
    <w:rsid w:val="00337D63"/>
    <w:rsid w:val="00340D67"/>
    <w:rsid w:val="00341641"/>
    <w:rsid w:val="00341F66"/>
    <w:rsid w:val="003424BD"/>
    <w:rsid w:val="0034250E"/>
    <w:rsid w:val="0034297A"/>
    <w:rsid w:val="003432AE"/>
    <w:rsid w:val="00347805"/>
    <w:rsid w:val="00347C7F"/>
    <w:rsid w:val="00350435"/>
    <w:rsid w:val="003514EA"/>
    <w:rsid w:val="00352696"/>
    <w:rsid w:val="00353115"/>
    <w:rsid w:val="00353398"/>
    <w:rsid w:val="00353BAD"/>
    <w:rsid w:val="00355F02"/>
    <w:rsid w:val="00355FD6"/>
    <w:rsid w:val="00356B7C"/>
    <w:rsid w:val="00357C60"/>
    <w:rsid w:val="0036004E"/>
    <w:rsid w:val="0036031D"/>
    <w:rsid w:val="00360A54"/>
    <w:rsid w:val="00362008"/>
    <w:rsid w:val="00362091"/>
    <w:rsid w:val="00363985"/>
    <w:rsid w:val="00364588"/>
    <w:rsid w:val="00365F21"/>
    <w:rsid w:val="00366C8D"/>
    <w:rsid w:val="00367C4B"/>
    <w:rsid w:val="00370780"/>
    <w:rsid w:val="0037136D"/>
    <w:rsid w:val="0037293E"/>
    <w:rsid w:val="00372B47"/>
    <w:rsid w:val="0037402C"/>
    <w:rsid w:val="00374655"/>
    <w:rsid w:val="0037496C"/>
    <w:rsid w:val="003749A8"/>
    <w:rsid w:val="00374D1B"/>
    <w:rsid w:val="0037680C"/>
    <w:rsid w:val="00377737"/>
    <w:rsid w:val="00377F85"/>
    <w:rsid w:val="00380E86"/>
    <w:rsid w:val="00381911"/>
    <w:rsid w:val="00382074"/>
    <w:rsid w:val="00382097"/>
    <w:rsid w:val="00383DAD"/>
    <w:rsid w:val="00383EB5"/>
    <w:rsid w:val="00385565"/>
    <w:rsid w:val="00385BB2"/>
    <w:rsid w:val="003873BA"/>
    <w:rsid w:val="00387484"/>
    <w:rsid w:val="0038754C"/>
    <w:rsid w:val="00390957"/>
    <w:rsid w:val="00391378"/>
    <w:rsid w:val="00393208"/>
    <w:rsid w:val="00393FD5"/>
    <w:rsid w:val="00394F09"/>
    <w:rsid w:val="00396F81"/>
    <w:rsid w:val="003A1C92"/>
    <w:rsid w:val="003A34E2"/>
    <w:rsid w:val="003A40C2"/>
    <w:rsid w:val="003A4D38"/>
    <w:rsid w:val="003A67A2"/>
    <w:rsid w:val="003A683C"/>
    <w:rsid w:val="003A6E0A"/>
    <w:rsid w:val="003B0342"/>
    <w:rsid w:val="003B0D5E"/>
    <w:rsid w:val="003B11B1"/>
    <w:rsid w:val="003B3323"/>
    <w:rsid w:val="003B3B02"/>
    <w:rsid w:val="003B40F8"/>
    <w:rsid w:val="003B7F65"/>
    <w:rsid w:val="003C0558"/>
    <w:rsid w:val="003C2151"/>
    <w:rsid w:val="003C28FA"/>
    <w:rsid w:val="003C44DB"/>
    <w:rsid w:val="003C48EA"/>
    <w:rsid w:val="003C6C92"/>
    <w:rsid w:val="003C734B"/>
    <w:rsid w:val="003C7901"/>
    <w:rsid w:val="003D5712"/>
    <w:rsid w:val="003D58B7"/>
    <w:rsid w:val="003D64F4"/>
    <w:rsid w:val="003D6D62"/>
    <w:rsid w:val="003D7169"/>
    <w:rsid w:val="003D7D11"/>
    <w:rsid w:val="003E1100"/>
    <w:rsid w:val="003E1855"/>
    <w:rsid w:val="003E188F"/>
    <w:rsid w:val="003E322C"/>
    <w:rsid w:val="003E404C"/>
    <w:rsid w:val="003E4BDD"/>
    <w:rsid w:val="003E51FA"/>
    <w:rsid w:val="003E589D"/>
    <w:rsid w:val="003E6894"/>
    <w:rsid w:val="003F318E"/>
    <w:rsid w:val="003F33BA"/>
    <w:rsid w:val="003F6A8B"/>
    <w:rsid w:val="003F6F8C"/>
    <w:rsid w:val="003F7877"/>
    <w:rsid w:val="004003AD"/>
    <w:rsid w:val="00401F50"/>
    <w:rsid w:val="0040349D"/>
    <w:rsid w:val="004035F0"/>
    <w:rsid w:val="00404A9D"/>
    <w:rsid w:val="00404C19"/>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544"/>
    <w:rsid w:val="00432AB4"/>
    <w:rsid w:val="004331B8"/>
    <w:rsid w:val="00433309"/>
    <w:rsid w:val="004339F0"/>
    <w:rsid w:val="00433D03"/>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7BA"/>
    <w:rsid w:val="0045311C"/>
    <w:rsid w:val="00455523"/>
    <w:rsid w:val="00455C53"/>
    <w:rsid w:val="00456D84"/>
    <w:rsid w:val="0045764A"/>
    <w:rsid w:val="00457901"/>
    <w:rsid w:val="004607D6"/>
    <w:rsid w:val="004626C1"/>
    <w:rsid w:val="00462E09"/>
    <w:rsid w:val="00462FE2"/>
    <w:rsid w:val="0046398B"/>
    <w:rsid w:val="004657E0"/>
    <w:rsid w:val="00466CBB"/>
    <w:rsid w:val="00466DFF"/>
    <w:rsid w:val="0046771E"/>
    <w:rsid w:val="00467C80"/>
    <w:rsid w:val="004711CB"/>
    <w:rsid w:val="00471394"/>
    <w:rsid w:val="00471B1C"/>
    <w:rsid w:val="0047333C"/>
    <w:rsid w:val="00473E84"/>
    <w:rsid w:val="00473EB6"/>
    <w:rsid w:val="00474821"/>
    <w:rsid w:val="00474E89"/>
    <w:rsid w:val="004768EC"/>
    <w:rsid w:val="004779AD"/>
    <w:rsid w:val="00477F5F"/>
    <w:rsid w:val="00480DB0"/>
    <w:rsid w:val="00485472"/>
    <w:rsid w:val="0048600A"/>
    <w:rsid w:val="00487C3A"/>
    <w:rsid w:val="00490655"/>
    <w:rsid w:val="004916AD"/>
    <w:rsid w:val="004933AB"/>
    <w:rsid w:val="0049461F"/>
    <w:rsid w:val="00497473"/>
    <w:rsid w:val="00497605"/>
    <w:rsid w:val="00497EB5"/>
    <w:rsid w:val="004A13B5"/>
    <w:rsid w:val="004A152F"/>
    <w:rsid w:val="004A27EB"/>
    <w:rsid w:val="004A324D"/>
    <w:rsid w:val="004A7AA2"/>
    <w:rsid w:val="004A7C4E"/>
    <w:rsid w:val="004B0BAE"/>
    <w:rsid w:val="004B0E68"/>
    <w:rsid w:val="004B1650"/>
    <w:rsid w:val="004B1890"/>
    <w:rsid w:val="004B53FF"/>
    <w:rsid w:val="004B5532"/>
    <w:rsid w:val="004B5FDA"/>
    <w:rsid w:val="004B612C"/>
    <w:rsid w:val="004B6B2B"/>
    <w:rsid w:val="004C2178"/>
    <w:rsid w:val="004C397A"/>
    <w:rsid w:val="004C3E13"/>
    <w:rsid w:val="004C68F2"/>
    <w:rsid w:val="004C6E20"/>
    <w:rsid w:val="004C77F8"/>
    <w:rsid w:val="004D2865"/>
    <w:rsid w:val="004D3060"/>
    <w:rsid w:val="004D3D11"/>
    <w:rsid w:val="004D5549"/>
    <w:rsid w:val="004D75E1"/>
    <w:rsid w:val="004D7F13"/>
    <w:rsid w:val="004E2517"/>
    <w:rsid w:val="004E38B6"/>
    <w:rsid w:val="004E3E45"/>
    <w:rsid w:val="004E4586"/>
    <w:rsid w:val="004E6F06"/>
    <w:rsid w:val="004F0B8C"/>
    <w:rsid w:val="004F10DF"/>
    <w:rsid w:val="004F17E6"/>
    <w:rsid w:val="004F2551"/>
    <w:rsid w:val="004F457D"/>
    <w:rsid w:val="004F48F6"/>
    <w:rsid w:val="004F5136"/>
    <w:rsid w:val="004F5991"/>
    <w:rsid w:val="004F5CD1"/>
    <w:rsid w:val="004F6249"/>
    <w:rsid w:val="004F63A0"/>
    <w:rsid w:val="00500246"/>
    <w:rsid w:val="0050103B"/>
    <w:rsid w:val="005023F9"/>
    <w:rsid w:val="00503224"/>
    <w:rsid w:val="00503835"/>
    <w:rsid w:val="005038EE"/>
    <w:rsid w:val="00504D6E"/>
    <w:rsid w:val="005065DB"/>
    <w:rsid w:val="00507EFD"/>
    <w:rsid w:val="00511905"/>
    <w:rsid w:val="00513E92"/>
    <w:rsid w:val="005150CE"/>
    <w:rsid w:val="005162C8"/>
    <w:rsid w:val="0051686E"/>
    <w:rsid w:val="00516FA5"/>
    <w:rsid w:val="0051710C"/>
    <w:rsid w:val="005175E8"/>
    <w:rsid w:val="00517C07"/>
    <w:rsid w:val="005225E5"/>
    <w:rsid w:val="00522E36"/>
    <w:rsid w:val="00522FA5"/>
    <w:rsid w:val="005235A8"/>
    <w:rsid w:val="0052379E"/>
    <w:rsid w:val="00524250"/>
    <w:rsid w:val="00524759"/>
    <w:rsid w:val="00524EDC"/>
    <w:rsid w:val="0052506E"/>
    <w:rsid w:val="00525920"/>
    <w:rsid w:val="005259C4"/>
    <w:rsid w:val="00525AB8"/>
    <w:rsid w:val="005264DF"/>
    <w:rsid w:val="00530766"/>
    <w:rsid w:val="00531C6C"/>
    <w:rsid w:val="0053385B"/>
    <w:rsid w:val="00534AA8"/>
    <w:rsid w:val="00535D28"/>
    <w:rsid w:val="00536AEF"/>
    <w:rsid w:val="00536E16"/>
    <w:rsid w:val="005404ED"/>
    <w:rsid w:val="005406A4"/>
    <w:rsid w:val="00541142"/>
    <w:rsid w:val="005417D5"/>
    <w:rsid w:val="005427DC"/>
    <w:rsid w:val="005428C9"/>
    <w:rsid w:val="005435C9"/>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FF"/>
    <w:rsid w:val="005641B7"/>
    <w:rsid w:val="00564487"/>
    <w:rsid w:val="00564B48"/>
    <w:rsid w:val="00570AD6"/>
    <w:rsid w:val="00573D02"/>
    <w:rsid w:val="00574EB9"/>
    <w:rsid w:val="005750D2"/>
    <w:rsid w:val="00576145"/>
    <w:rsid w:val="00577C22"/>
    <w:rsid w:val="00580023"/>
    <w:rsid w:val="00581B80"/>
    <w:rsid w:val="005821DE"/>
    <w:rsid w:val="00583D3A"/>
    <w:rsid w:val="00584831"/>
    <w:rsid w:val="00584BCD"/>
    <w:rsid w:val="00585B06"/>
    <w:rsid w:val="00586A32"/>
    <w:rsid w:val="005870D6"/>
    <w:rsid w:val="005875A0"/>
    <w:rsid w:val="00591DE4"/>
    <w:rsid w:val="00592565"/>
    <w:rsid w:val="005949CD"/>
    <w:rsid w:val="00597822"/>
    <w:rsid w:val="00597ACA"/>
    <w:rsid w:val="005A0534"/>
    <w:rsid w:val="005A0753"/>
    <w:rsid w:val="005A2095"/>
    <w:rsid w:val="005A250C"/>
    <w:rsid w:val="005A38E7"/>
    <w:rsid w:val="005A54C5"/>
    <w:rsid w:val="005A5D8A"/>
    <w:rsid w:val="005B02DF"/>
    <w:rsid w:val="005B2032"/>
    <w:rsid w:val="005B2595"/>
    <w:rsid w:val="005B2B44"/>
    <w:rsid w:val="005B3B33"/>
    <w:rsid w:val="005B4F39"/>
    <w:rsid w:val="005B630F"/>
    <w:rsid w:val="005C10B1"/>
    <w:rsid w:val="005C3974"/>
    <w:rsid w:val="005C3E6D"/>
    <w:rsid w:val="005C73F2"/>
    <w:rsid w:val="005D0BC1"/>
    <w:rsid w:val="005D0D9C"/>
    <w:rsid w:val="005D26B5"/>
    <w:rsid w:val="005D2FE8"/>
    <w:rsid w:val="005D4282"/>
    <w:rsid w:val="005D5A3B"/>
    <w:rsid w:val="005D65C2"/>
    <w:rsid w:val="005D68F7"/>
    <w:rsid w:val="005E0315"/>
    <w:rsid w:val="005E03B3"/>
    <w:rsid w:val="005E0A0D"/>
    <w:rsid w:val="005E1DD1"/>
    <w:rsid w:val="005E321A"/>
    <w:rsid w:val="005E334B"/>
    <w:rsid w:val="005E35AD"/>
    <w:rsid w:val="005E37B5"/>
    <w:rsid w:val="005E3EAB"/>
    <w:rsid w:val="005E424E"/>
    <w:rsid w:val="005E430A"/>
    <w:rsid w:val="005E510A"/>
    <w:rsid w:val="005E587B"/>
    <w:rsid w:val="005F1E22"/>
    <w:rsid w:val="005F1FAA"/>
    <w:rsid w:val="005F3AF8"/>
    <w:rsid w:val="005F7893"/>
    <w:rsid w:val="0060093C"/>
    <w:rsid w:val="00601DDD"/>
    <w:rsid w:val="00602361"/>
    <w:rsid w:val="006028C8"/>
    <w:rsid w:val="00603FFF"/>
    <w:rsid w:val="0060449C"/>
    <w:rsid w:val="00606596"/>
    <w:rsid w:val="0060679D"/>
    <w:rsid w:val="00611389"/>
    <w:rsid w:val="00611E47"/>
    <w:rsid w:val="00613B78"/>
    <w:rsid w:val="0061439A"/>
    <w:rsid w:val="00614AB7"/>
    <w:rsid w:val="00616CD6"/>
    <w:rsid w:val="006173F5"/>
    <w:rsid w:val="00621A12"/>
    <w:rsid w:val="00623DFE"/>
    <w:rsid w:val="00624386"/>
    <w:rsid w:val="00624E93"/>
    <w:rsid w:val="00627E20"/>
    <w:rsid w:val="00630320"/>
    <w:rsid w:val="00630648"/>
    <w:rsid w:val="00631D0B"/>
    <w:rsid w:val="006336D6"/>
    <w:rsid w:val="00634554"/>
    <w:rsid w:val="00635836"/>
    <w:rsid w:val="00636C8A"/>
    <w:rsid w:val="006418A2"/>
    <w:rsid w:val="00642396"/>
    <w:rsid w:val="00642A13"/>
    <w:rsid w:val="00642A46"/>
    <w:rsid w:val="0064325B"/>
    <w:rsid w:val="00644140"/>
    <w:rsid w:val="00644C17"/>
    <w:rsid w:val="00645002"/>
    <w:rsid w:val="00645C14"/>
    <w:rsid w:val="0064628A"/>
    <w:rsid w:val="00647C59"/>
    <w:rsid w:val="006508A5"/>
    <w:rsid w:val="0065158A"/>
    <w:rsid w:val="00652444"/>
    <w:rsid w:val="006526E8"/>
    <w:rsid w:val="006530A6"/>
    <w:rsid w:val="00653572"/>
    <w:rsid w:val="006549A8"/>
    <w:rsid w:val="00660C50"/>
    <w:rsid w:val="0066155D"/>
    <w:rsid w:val="00662312"/>
    <w:rsid w:val="006628A4"/>
    <w:rsid w:val="0066291F"/>
    <w:rsid w:val="00664B02"/>
    <w:rsid w:val="00665DFD"/>
    <w:rsid w:val="00667803"/>
    <w:rsid w:val="00670379"/>
    <w:rsid w:val="00672D65"/>
    <w:rsid w:val="006730D2"/>
    <w:rsid w:val="0067463E"/>
    <w:rsid w:val="006748A4"/>
    <w:rsid w:val="00675681"/>
    <w:rsid w:val="00676219"/>
    <w:rsid w:val="00676C22"/>
    <w:rsid w:val="00676D04"/>
    <w:rsid w:val="0068097B"/>
    <w:rsid w:val="00682E63"/>
    <w:rsid w:val="00683D04"/>
    <w:rsid w:val="00684298"/>
    <w:rsid w:val="0068433A"/>
    <w:rsid w:val="006846DB"/>
    <w:rsid w:val="00684BB0"/>
    <w:rsid w:val="00684BFE"/>
    <w:rsid w:val="0068777B"/>
    <w:rsid w:val="00690FE2"/>
    <w:rsid w:val="006921FA"/>
    <w:rsid w:val="00692ACC"/>
    <w:rsid w:val="00692DBC"/>
    <w:rsid w:val="006940F4"/>
    <w:rsid w:val="00695255"/>
    <w:rsid w:val="00695A6F"/>
    <w:rsid w:val="006A1091"/>
    <w:rsid w:val="006A38C2"/>
    <w:rsid w:val="006A4459"/>
    <w:rsid w:val="006A5E19"/>
    <w:rsid w:val="006A6CFA"/>
    <w:rsid w:val="006B0964"/>
    <w:rsid w:val="006B0E22"/>
    <w:rsid w:val="006B0FAB"/>
    <w:rsid w:val="006B123F"/>
    <w:rsid w:val="006B282E"/>
    <w:rsid w:val="006B2A4B"/>
    <w:rsid w:val="006B2FCF"/>
    <w:rsid w:val="006B4D0A"/>
    <w:rsid w:val="006B638B"/>
    <w:rsid w:val="006B6485"/>
    <w:rsid w:val="006B66BF"/>
    <w:rsid w:val="006B6F26"/>
    <w:rsid w:val="006B7323"/>
    <w:rsid w:val="006C01C0"/>
    <w:rsid w:val="006C20DC"/>
    <w:rsid w:val="006C636F"/>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700C44"/>
    <w:rsid w:val="007011A1"/>
    <w:rsid w:val="0070387B"/>
    <w:rsid w:val="00703F52"/>
    <w:rsid w:val="007043C6"/>
    <w:rsid w:val="00704A5B"/>
    <w:rsid w:val="00704E70"/>
    <w:rsid w:val="007057DD"/>
    <w:rsid w:val="00705CCE"/>
    <w:rsid w:val="00706A94"/>
    <w:rsid w:val="00706F99"/>
    <w:rsid w:val="0070720A"/>
    <w:rsid w:val="007104BB"/>
    <w:rsid w:val="00710777"/>
    <w:rsid w:val="00710812"/>
    <w:rsid w:val="00710C20"/>
    <w:rsid w:val="00710D42"/>
    <w:rsid w:val="00711123"/>
    <w:rsid w:val="00711229"/>
    <w:rsid w:val="00712C9A"/>
    <w:rsid w:val="00713F57"/>
    <w:rsid w:val="007162DE"/>
    <w:rsid w:val="00716E0C"/>
    <w:rsid w:val="00720977"/>
    <w:rsid w:val="007219A0"/>
    <w:rsid w:val="0072254A"/>
    <w:rsid w:val="007248AE"/>
    <w:rsid w:val="00724FA2"/>
    <w:rsid w:val="0072589B"/>
    <w:rsid w:val="00727A3C"/>
    <w:rsid w:val="00730687"/>
    <w:rsid w:val="007308BA"/>
    <w:rsid w:val="00732200"/>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50A5"/>
    <w:rsid w:val="00755748"/>
    <w:rsid w:val="00760105"/>
    <w:rsid w:val="00765532"/>
    <w:rsid w:val="00765704"/>
    <w:rsid w:val="00766F4D"/>
    <w:rsid w:val="0076765D"/>
    <w:rsid w:val="00770EA3"/>
    <w:rsid w:val="007711C4"/>
    <w:rsid w:val="00771C8A"/>
    <w:rsid w:val="00772052"/>
    <w:rsid w:val="007756F5"/>
    <w:rsid w:val="0077582D"/>
    <w:rsid w:val="00776812"/>
    <w:rsid w:val="007776AC"/>
    <w:rsid w:val="00777A69"/>
    <w:rsid w:val="00780D47"/>
    <w:rsid w:val="00780EC9"/>
    <w:rsid w:val="00780F8D"/>
    <w:rsid w:val="0078172E"/>
    <w:rsid w:val="00785DD2"/>
    <w:rsid w:val="007864F8"/>
    <w:rsid w:val="00787AFD"/>
    <w:rsid w:val="00791E00"/>
    <w:rsid w:val="007920FD"/>
    <w:rsid w:val="00793E75"/>
    <w:rsid w:val="0079435C"/>
    <w:rsid w:val="00797673"/>
    <w:rsid w:val="007979E7"/>
    <w:rsid w:val="007A04AF"/>
    <w:rsid w:val="007A05EB"/>
    <w:rsid w:val="007A1152"/>
    <w:rsid w:val="007A16CC"/>
    <w:rsid w:val="007A2E49"/>
    <w:rsid w:val="007A31F6"/>
    <w:rsid w:val="007A5381"/>
    <w:rsid w:val="007A5C1C"/>
    <w:rsid w:val="007A5C7C"/>
    <w:rsid w:val="007A7466"/>
    <w:rsid w:val="007A78A4"/>
    <w:rsid w:val="007B06EF"/>
    <w:rsid w:val="007B0DB0"/>
    <w:rsid w:val="007B2128"/>
    <w:rsid w:val="007B2595"/>
    <w:rsid w:val="007B4631"/>
    <w:rsid w:val="007B4817"/>
    <w:rsid w:val="007B4878"/>
    <w:rsid w:val="007C00D8"/>
    <w:rsid w:val="007C0440"/>
    <w:rsid w:val="007C0A76"/>
    <w:rsid w:val="007C138C"/>
    <w:rsid w:val="007C1CDB"/>
    <w:rsid w:val="007C3295"/>
    <w:rsid w:val="007C3C3C"/>
    <w:rsid w:val="007C3D1F"/>
    <w:rsid w:val="007C3F04"/>
    <w:rsid w:val="007C404B"/>
    <w:rsid w:val="007C4154"/>
    <w:rsid w:val="007C7274"/>
    <w:rsid w:val="007D048C"/>
    <w:rsid w:val="007D398F"/>
    <w:rsid w:val="007D3A1A"/>
    <w:rsid w:val="007D4E8A"/>
    <w:rsid w:val="007D5237"/>
    <w:rsid w:val="007D52ED"/>
    <w:rsid w:val="007D5CB3"/>
    <w:rsid w:val="007D7786"/>
    <w:rsid w:val="007E27E8"/>
    <w:rsid w:val="007E32D9"/>
    <w:rsid w:val="007E598A"/>
    <w:rsid w:val="007E6319"/>
    <w:rsid w:val="007E6539"/>
    <w:rsid w:val="007E66BA"/>
    <w:rsid w:val="007E7CEF"/>
    <w:rsid w:val="007E7D64"/>
    <w:rsid w:val="007F058B"/>
    <w:rsid w:val="007F076D"/>
    <w:rsid w:val="007F187D"/>
    <w:rsid w:val="007F220B"/>
    <w:rsid w:val="007F2EA2"/>
    <w:rsid w:val="007F3F29"/>
    <w:rsid w:val="007F4DC9"/>
    <w:rsid w:val="007F5AFB"/>
    <w:rsid w:val="007F6BCE"/>
    <w:rsid w:val="0080058A"/>
    <w:rsid w:val="00803C12"/>
    <w:rsid w:val="00804AB1"/>
    <w:rsid w:val="00804F95"/>
    <w:rsid w:val="00804FF3"/>
    <w:rsid w:val="00805A0C"/>
    <w:rsid w:val="00805B77"/>
    <w:rsid w:val="00806CBD"/>
    <w:rsid w:val="008078C2"/>
    <w:rsid w:val="00811793"/>
    <w:rsid w:val="008123BE"/>
    <w:rsid w:val="00814E1D"/>
    <w:rsid w:val="008150D0"/>
    <w:rsid w:val="0081588B"/>
    <w:rsid w:val="00822838"/>
    <w:rsid w:val="008229EC"/>
    <w:rsid w:val="0082336D"/>
    <w:rsid w:val="0082337E"/>
    <w:rsid w:val="00824E40"/>
    <w:rsid w:val="0082547C"/>
    <w:rsid w:val="008254D5"/>
    <w:rsid w:val="00826028"/>
    <w:rsid w:val="00827F0E"/>
    <w:rsid w:val="00830414"/>
    <w:rsid w:val="00830486"/>
    <w:rsid w:val="0083308D"/>
    <w:rsid w:val="00833AEB"/>
    <w:rsid w:val="00834089"/>
    <w:rsid w:val="00834608"/>
    <w:rsid w:val="00834885"/>
    <w:rsid w:val="00835C81"/>
    <w:rsid w:val="00841FB3"/>
    <w:rsid w:val="008431CC"/>
    <w:rsid w:val="008432E3"/>
    <w:rsid w:val="00843A78"/>
    <w:rsid w:val="00844431"/>
    <w:rsid w:val="00844C8B"/>
    <w:rsid w:val="00846A55"/>
    <w:rsid w:val="0084724E"/>
    <w:rsid w:val="00847625"/>
    <w:rsid w:val="00847A37"/>
    <w:rsid w:val="00847C4F"/>
    <w:rsid w:val="008500B2"/>
    <w:rsid w:val="0085068E"/>
    <w:rsid w:val="00851F4F"/>
    <w:rsid w:val="00852F95"/>
    <w:rsid w:val="008534BF"/>
    <w:rsid w:val="00855E1B"/>
    <w:rsid w:val="00856A1F"/>
    <w:rsid w:val="00857C99"/>
    <w:rsid w:val="00857E90"/>
    <w:rsid w:val="008614F9"/>
    <w:rsid w:val="00861E5A"/>
    <w:rsid w:val="00862079"/>
    <w:rsid w:val="008645BC"/>
    <w:rsid w:val="00864B8C"/>
    <w:rsid w:val="00864E42"/>
    <w:rsid w:val="0086648C"/>
    <w:rsid w:val="00867E36"/>
    <w:rsid w:val="0087068A"/>
    <w:rsid w:val="008714BB"/>
    <w:rsid w:val="00871D84"/>
    <w:rsid w:val="00871E35"/>
    <w:rsid w:val="0087337C"/>
    <w:rsid w:val="00875354"/>
    <w:rsid w:val="008762F3"/>
    <w:rsid w:val="00877340"/>
    <w:rsid w:val="00880050"/>
    <w:rsid w:val="00880D7E"/>
    <w:rsid w:val="00880DBC"/>
    <w:rsid w:val="008817C0"/>
    <w:rsid w:val="008838EF"/>
    <w:rsid w:val="00883983"/>
    <w:rsid w:val="00883AA7"/>
    <w:rsid w:val="00886B07"/>
    <w:rsid w:val="008909DF"/>
    <w:rsid w:val="008910F0"/>
    <w:rsid w:val="00892755"/>
    <w:rsid w:val="00894575"/>
    <w:rsid w:val="00896DC9"/>
    <w:rsid w:val="00896F24"/>
    <w:rsid w:val="00897342"/>
    <w:rsid w:val="008A0556"/>
    <w:rsid w:val="008A071A"/>
    <w:rsid w:val="008A150E"/>
    <w:rsid w:val="008A2BC8"/>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F70"/>
    <w:rsid w:val="008C239F"/>
    <w:rsid w:val="008C36C4"/>
    <w:rsid w:val="008C3A51"/>
    <w:rsid w:val="008C4C27"/>
    <w:rsid w:val="008C4D20"/>
    <w:rsid w:val="008C5E72"/>
    <w:rsid w:val="008C6BB4"/>
    <w:rsid w:val="008D00DC"/>
    <w:rsid w:val="008D1480"/>
    <w:rsid w:val="008D1B4A"/>
    <w:rsid w:val="008D1D3B"/>
    <w:rsid w:val="008D3646"/>
    <w:rsid w:val="008D4434"/>
    <w:rsid w:val="008D5530"/>
    <w:rsid w:val="008D777A"/>
    <w:rsid w:val="008D7A93"/>
    <w:rsid w:val="008E2B8D"/>
    <w:rsid w:val="008E3B72"/>
    <w:rsid w:val="008E5105"/>
    <w:rsid w:val="008E55B1"/>
    <w:rsid w:val="008E62EB"/>
    <w:rsid w:val="008E7EE0"/>
    <w:rsid w:val="008F0758"/>
    <w:rsid w:val="008F0F9A"/>
    <w:rsid w:val="008F1180"/>
    <w:rsid w:val="008F2857"/>
    <w:rsid w:val="008F3DF1"/>
    <w:rsid w:val="008F42C2"/>
    <w:rsid w:val="008F468A"/>
    <w:rsid w:val="008F53A4"/>
    <w:rsid w:val="008F5910"/>
    <w:rsid w:val="008F5D93"/>
    <w:rsid w:val="008F5FF6"/>
    <w:rsid w:val="008F604B"/>
    <w:rsid w:val="008F6C1E"/>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1080F"/>
    <w:rsid w:val="00911BFA"/>
    <w:rsid w:val="00911E6D"/>
    <w:rsid w:val="009131B1"/>
    <w:rsid w:val="009132D6"/>
    <w:rsid w:val="00913522"/>
    <w:rsid w:val="00913572"/>
    <w:rsid w:val="0091513D"/>
    <w:rsid w:val="00915A43"/>
    <w:rsid w:val="00915D9E"/>
    <w:rsid w:val="00916CF9"/>
    <w:rsid w:val="00922089"/>
    <w:rsid w:val="009227A5"/>
    <w:rsid w:val="00922FDA"/>
    <w:rsid w:val="00923AF2"/>
    <w:rsid w:val="00923E24"/>
    <w:rsid w:val="00925101"/>
    <w:rsid w:val="009258E3"/>
    <w:rsid w:val="00926DC1"/>
    <w:rsid w:val="00931AB3"/>
    <w:rsid w:val="0093232D"/>
    <w:rsid w:val="00932745"/>
    <w:rsid w:val="0093350A"/>
    <w:rsid w:val="00933993"/>
    <w:rsid w:val="00933C51"/>
    <w:rsid w:val="009344A7"/>
    <w:rsid w:val="009366D8"/>
    <w:rsid w:val="00937064"/>
    <w:rsid w:val="009370AA"/>
    <w:rsid w:val="00937277"/>
    <w:rsid w:val="00937856"/>
    <w:rsid w:val="009408FB"/>
    <w:rsid w:val="00940D2F"/>
    <w:rsid w:val="009434F5"/>
    <w:rsid w:val="009437C0"/>
    <w:rsid w:val="00947346"/>
    <w:rsid w:val="00947526"/>
    <w:rsid w:val="0095023F"/>
    <w:rsid w:val="0095037B"/>
    <w:rsid w:val="00952C75"/>
    <w:rsid w:val="009563F3"/>
    <w:rsid w:val="00956AF7"/>
    <w:rsid w:val="00956CAE"/>
    <w:rsid w:val="009571AB"/>
    <w:rsid w:val="0096234F"/>
    <w:rsid w:val="00964728"/>
    <w:rsid w:val="00965589"/>
    <w:rsid w:val="00965915"/>
    <w:rsid w:val="00965DEA"/>
    <w:rsid w:val="00967560"/>
    <w:rsid w:val="00967D8A"/>
    <w:rsid w:val="00970C46"/>
    <w:rsid w:val="0097358C"/>
    <w:rsid w:val="009739EE"/>
    <w:rsid w:val="0097449F"/>
    <w:rsid w:val="009754DB"/>
    <w:rsid w:val="0097732B"/>
    <w:rsid w:val="00977995"/>
    <w:rsid w:val="009808ED"/>
    <w:rsid w:val="00982B6C"/>
    <w:rsid w:val="00983C09"/>
    <w:rsid w:val="00985CF5"/>
    <w:rsid w:val="00986FE9"/>
    <w:rsid w:val="00987DAA"/>
    <w:rsid w:val="00987F71"/>
    <w:rsid w:val="00990AEF"/>
    <w:rsid w:val="0099222B"/>
    <w:rsid w:val="00992E4B"/>
    <w:rsid w:val="00994224"/>
    <w:rsid w:val="00994808"/>
    <w:rsid w:val="00996924"/>
    <w:rsid w:val="009A09E6"/>
    <w:rsid w:val="009A206F"/>
    <w:rsid w:val="009A2252"/>
    <w:rsid w:val="009A327A"/>
    <w:rsid w:val="009A37DA"/>
    <w:rsid w:val="009A3D17"/>
    <w:rsid w:val="009A405F"/>
    <w:rsid w:val="009A4901"/>
    <w:rsid w:val="009A521E"/>
    <w:rsid w:val="009A5235"/>
    <w:rsid w:val="009A6697"/>
    <w:rsid w:val="009B0355"/>
    <w:rsid w:val="009B12D9"/>
    <w:rsid w:val="009B54BC"/>
    <w:rsid w:val="009B55BA"/>
    <w:rsid w:val="009B5ACB"/>
    <w:rsid w:val="009B5F89"/>
    <w:rsid w:val="009B60C2"/>
    <w:rsid w:val="009B782E"/>
    <w:rsid w:val="009C126A"/>
    <w:rsid w:val="009C36A5"/>
    <w:rsid w:val="009C3D4C"/>
    <w:rsid w:val="009C47F9"/>
    <w:rsid w:val="009C4A06"/>
    <w:rsid w:val="009C4B25"/>
    <w:rsid w:val="009C4C40"/>
    <w:rsid w:val="009C51A2"/>
    <w:rsid w:val="009C79D4"/>
    <w:rsid w:val="009D0F3E"/>
    <w:rsid w:val="009D25EB"/>
    <w:rsid w:val="009D289C"/>
    <w:rsid w:val="009D45CA"/>
    <w:rsid w:val="009D554B"/>
    <w:rsid w:val="009D7C14"/>
    <w:rsid w:val="009E10DE"/>
    <w:rsid w:val="009E36B4"/>
    <w:rsid w:val="009E436E"/>
    <w:rsid w:val="009E44E1"/>
    <w:rsid w:val="009E4F97"/>
    <w:rsid w:val="009E5C7C"/>
    <w:rsid w:val="009E6034"/>
    <w:rsid w:val="009E61B6"/>
    <w:rsid w:val="009E6951"/>
    <w:rsid w:val="009E6E6D"/>
    <w:rsid w:val="009E75C1"/>
    <w:rsid w:val="009E783D"/>
    <w:rsid w:val="009E7E6E"/>
    <w:rsid w:val="009F031A"/>
    <w:rsid w:val="009F3013"/>
    <w:rsid w:val="009F4FB9"/>
    <w:rsid w:val="009F616B"/>
    <w:rsid w:val="009F6374"/>
    <w:rsid w:val="009F67EF"/>
    <w:rsid w:val="00A01AA9"/>
    <w:rsid w:val="00A0401F"/>
    <w:rsid w:val="00A05105"/>
    <w:rsid w:val="00A054D3"/>
    <w:rsid w:val="00A06622"/>
    <w:rsid w:val="00A0671C"/>
    <w:rsid w:val="00A0736D"/>
    <w:rsid w:val="00A109F9"/>
    <w:rsid w:val="00A10F9E"/>
    <w:rsid w:val="00A1114B"/>
    <w:rsid w:val="00A11B7F"/>
    <w:rsid w:val="00A11C98"/>
    <w:rsid w:val="00A126DB"/>
    <w:rsid w:val="00A128FD"/>
    <w:rsid w:val="00A12D70"/>
    <w:rsid w:val="00A13691"/>
    <w:rsid w:val="00A136AB"/>
    <w:rsid w:val="00A152EC"/>
    <w:rsid w:val="00A1597E"/>
    <w:rsid w:val="00A16910"/>
    <w:rsid w:val="00A174C3"/>
    <w:rsid w:val="00A2015B"/>
    <w:rsid w:val="00A20B32"/>
    <w:rsid w:val="00A22ABF"/>
    <w:rsid w:val="00A2306B"/>
    <w:rsid w:val="00A23FB6"/>
    <w:rsid w:val="00A2437D"/>
    <w:rsid w:val="00A2701B"/>
    <w:rsid w:val="00A27995"/>
    <w:rsid w:val="00A3112A"/>
    <w:rsid w:val="00A32677"/>
    <w:rsid w:val="00A32D47"/>
    <w:rsid w:val="00A34179"/>
    <w:rsid w:val="00A342D2"/>
    <w:rsid w:val="00A401FF"/>
    <w:rsid w:val="00A40D67"/>
    <w:rsid w:val="00A41EBF"/>
    <w:rsid w:val="00A428B6"/>
    <w:rsid w:val="00A467A5"/>
    <w:rsid w:val="00A50057"/>
    <w:rsid w:val="00A50253"/>
    <w:rsid w:val="00A50471"/>
    <w:rsid w:val="00A52499"/>
    <w:rsid w:val="00A54FAA"/>
    <w:rsid w:val="00A55302"/>
    <w:rsid w:val="00A568A4"/>
    <w:rsid w:val="00A56A75"/>
    <w:rsid w:val="00A56C88"/>
    <w:rsid w:val="00A5708C"/>
    <w:rsid w:val="00A5758A"/>
    <w:rsid w:val="00A57691"/>
    <w:rsid w:val="00A60312"/>
    <w:rsid w:val="00A60885"/>
    <w:rsid w:val="00A63F78"/>
    <w:rsid w:val="00A6582A"/>
    <w:rsid w:val="00A661B3"/>
    <w:rsid w:val="00A66599"/>
    <w:rsid w:val="00A70C57"/>
    <w:rsid w:val="00A728E0"/>
    <w:rsid w:val="00A74082"/>
    <w:rsid w:val="00A74728"/>
    <w:rsid w:val="00A74EB8"/>
    <w:rsid w:val="00A75D3A"/>
    <w:rsid w:val="00A80BE1"/>
    <w:rsid w:val="00A80D4D"/>
    <w:rsid w:val="00A80FAA"/>
    <w:rsid w:val="00A8131A"/>
    <w:rsid w:val="00A824D0"/>
    <w:rsid w:val="00A824E4"/>
    <w:rsid w:val="00A8250C"/>
    <w:rsid w:val="00A826F7"/>
    <w:rsid w:val="00A82DD5"/>
    <w:rsid w:val="00A84993"/>
    <w:rsid w:val="00A84E51"/>
    <w:rsid w:val="00A8542F"/>
    <w:rsid w:val="00A85767"/>
    <w:rsid w:val="00A85F3C"/>
    <w:rsid w:val="00A877CC"/>
    <w:rsid w:val="00A87BB3"/>
    <w:rsid w:val="00A90AE2"/>
    <w:rsid w:val="00A91B97"/>
    <w:rsid w:val="00A923F8"/>
    <w:rsid w:val="00A92DA3"/>
    <w:rsid w:val="00A9556E"/>
    <w:rsid w:val="00A95B71"/>
    <w:rsid w:val="00A96F58"/>
    <w:rsid w:val="00AA0C91"/>
    <w:rsid w:val="00AA0CFA"/>
    <w:rsid w:val="00AA2CD4"/>
    <w:rsid w:val="00AA39DE"/>
    <w:rsid w:val="00AA681D"/>
    <w:rsid w:val="00AB0C4B"/>
    <w:rsid w:val="00AB2D17"/>
    <w:rsid w:val="00AB3556"/>
    <w:rsid w:val="00AB5724"/>
    <w:rsid w:val="00AB764C"/>
    <w:rsid w:val="00AC1708"/>
    <w:rsid w:val="00AC2674"/>
    <w:rsid w:val="00AC500D"/>
    <w:rsid w:val="00AC5A1B"/>
    <w:rsid w:val="00AC7B03"/>
    <w:rsid w:val="00AD06F0"/>
    <w:rsid w:val="00AD08DC"/>
    <w:rsid w:val="00AD14B6"/>
    <w:rsid w:val="00AD1969"/>
    <w:rsid w:val="00AD212F"/>
    <w:rsid w:val="00AD2174"/>
    <w:rsid w:val="00AD46B8"/>
    <w:rsid w:val="00AD4F08"/>
    <w:rsid w:val="00AD554A"/>
    <w:rsid w:val="00AD586F"/>
    <w:rsid w:val="00AD61DC"/>
    <w:rsid w:val="00AE1CAA"/>
    <w:rsid w:val="00AE46C4"/>
    <w:rsid w:val="00AE4D4B"/>
    <w:rsid w:val="00AE5BDC"/>
    <w:rsid w:val="00AE5FC7"/>
    <w:rsid w:val="00AE6FAD"/>
    <w:rsid w:val="00AF0C12"/>
    <w:rsid w:val="00AF187F"/>
    <w:rsid w:val="00AF263E"/>
    <w:rsid w:val="00AF4058"/>
    <w:rsid w:val="00AF52C1"/>
    <w:rsid w:val="00AF56D8"/>
    <w:rsid w:val="00AF6398"/>
    <w:rsid w:val="00AF7278"/>
    <w:rsid w:val="00AF7454"/>
    <w:rsid w:val="00B010D2"/>
    <w:rsid w:val="00B017BD"/>
    <w:rsid w:val="00B02E5A"/>
    <w:rsid w:val="00B0457A"/>
    <w:rsid w:val="00B05365"/>
    <w:rsid w:val="00B05413"/>
    <w:rsid w:val="00B06471"/>
    <w:rsid w:val="00B07505"/>
    <w:rsid w:val="00B135CF"/>
    <w:rsid w:val="00B139F0"/>
    <w:rsid w:val="00B155F8"/>
    <w:rsid w:val="00B15F6A"/>
    <w:rsid w:val="00B168D4"/>
    <w:rsid w:val="00B16983"/>
    <w:rsid w:val="00B17EA5"/>
    <w:rsid w:val="00B227B9"/>
    <w:rsid w:val="00B22B88"/>
    <w:rsid w:val="00B23655"/>
    <w:rsid w:val="00B23955"/>
    <w:rsid w:val="00B24014"/>
    <w:rsid w:val="00B24EE5"/>
    <w:rsid w:val="00B2523A"/>
    <w:rsid w:val="00B25E96"/>
    <w:rsid w:val="00B304FA"/>
    <w:rsid w:val="00B30DE2"/>
    <w:rsid w:val="00B312EA"/>
    <w:rsid w:val="00B32065"/>
    <w:rsid w:val="00B33CCB"/>
    <w:rsid w:val="00B34036"/>
    <w:rsid w:val="00B3454D"/>
    <w:rsid w:val="00B37FA0"/>
    <w:rsid w:val="00B417CF"/>
    <w:rsid w:val="00B41D50"/>
    <w:rsid w:val="00B43147"/>
    <w:rsid w:val="00B43334"/>
    <w:rsid w:val="00B44B10"/>
    <w:rsid w:val="00B45A5A"/>
    <w:rsid w:val="00B47775"/>
    <w:rsid w:val="00B51C97"/>
    <w:rsid w:val="00B52F1B"/>
    <w:rsid w:val="00B551AF"/>
    <w:rsid w:val="00B55B28"/>
    <w:rsid w:val="00B562B0"/>
    <w:rsid w:val="00B56C06"/>
    <w:rsid w:val="00B5732A"/>
    <w:rsid w:val="00B610AE"/>
    <w:rsid w:val="00B6110D"/>
    <w:rsid w:val="00B641A7"/>
    <w:rsid w:val="00B64598"/>
    <w:rsid w:val="00B651B3"/>
    <w:rsid w:val="00B65BBD"/>
    <w:rsid w:val="00B6626C"/>
    <w:rsid w:val="00B67129"/>
    <w:rsid w:val="00B71343"/>
    <w:rsid w:val="00B713D4"/>
    <w:rsid w:val="00B720B2"/>
    <w:rsid w:val="00B73F1C"/>
    <w:rsid w:val="00B76F10"/>
    <w:rsid w:val="00B77DF9"/>
    <w:rsid w:val="00B77E51"/>
    <w:rsid w:val="00B809C3"/>
    <w:rsid w:val="00B835E3"/>
    <w:rsid w:val="00B83973"/>
    <w:rsid w:val="00B8563F"/>
    <w:rsid w:val="00B85BB6"/>
    <w:rsid w:val="00B90660"/>
    <w:rsid w:val="00B9070B"/>
    <w:rsid w:val="00B92E0A"/>
    <w:rsid w:val="00B93864"/>
    <w:rsid w:val="00B93B3C"/>
    <w:rsid w:val="00B95055"/>
    <w:rsid w:val="00B953A2"/>
    <w:rsid w:val="00B95E46"/>
    <w:rsid w:val="00B964F0"/>
    <w:rsid w:val="00BA5100"/>
    <w:rsid w:val="00BA6482"/>
    <w:rsid w:val="00BB1981"/>
    <w:rsid w:val="00BB341F"/>
    <w:rsid w:val="00BB3761"/>
    <w:rsid w:val="00BB4552"/>
    <w:rsid w:val="00BB4810"/>
    <w:rsid w:val="00BB7062"/>
    <w:rsid w:val="00BB7736"/>
    <w:rsid w:val="00BC0954"/>
    <w:rsid w:val="00BC1EDA"/>
    <w:rsid w:val="00BC2532"/>
    <w:rsid w:val="00BC32E9"/>
    <w:rsid w:val="00BC330A"/>
    <w:rsid w:val="00BC3CCC"/>
    <w:rsid w:val="00BC445B"/>
    <w:rsid w:val="00BD04C6"/>
    <w:rsid w:val="00BD07DD"/>
    <w:rsid w:val="00BD21BB"/>
    <w:rsid w:val="00BD2CED"/>
    <w:rsid w:val="00BD3C9A"/>
    <w:rsid w:val="00BD4055"/>
    <w:rsid w:val="00BD4104"/>
    <w:rsid w:val="00BD4EA6"/>
    <w:rsid w:val="00BD5B97"/>
    <w:rsid w:val="00BD606F"/>
    <w:rsid w:val="00BD6656"/>
    <w:rsid w:val="00BD78C9"/>
    <w:rsid w:val="00BE06D0"/>
    <w:rsid w:val="00BE1179"/>
    <w:rsid w:val="00BE2965"/>
    <w:rsid w:val="00BE2A13"/>
    <w:rsid w:val="00BE2A99"/>
    <w:rsid w:val="00BE461A"/>
    <w:rsid w:val="00BE514F"/>
    <w:rsid w:val="00BE5793"/>
    <w:rsid w:val="00BE73EC"/>
    <w:rsid w:val="00BF0AB7"/>
    <w:rsid w:val="00BF1356"/>
    <w:rsid w:val="00BF2530"/>
    <w:rsid w:val="00BF3623"/>
    <w:rsid w:val="00BF3D0E"/>
    <w:rsid w:val="00BF7894"/>
    <w:rsid w:val="00C009AB"/>
    <w:rsid w:val="00C00C95"/>
    <w:rsid w:val="00C017B0"/>
    <w:rsid w:val="00C028F0"/>
    <w:rsid w:val="00C05F6E"/>
    <w:rsid w:val="00C06309"/>
    <w:rsid w:val="00C06FC2"/>
    <w:rsid w:val="00C074F7"/>
    <w:rsid w:val="00C07879"/>
    <w:rsid w:val="00C07B04"/>
    <w:rsid w:val="00C10951"/>
    <w:rsid w:val="00C1194C"/>
    <w:rsid w:val="00C13490"/>
    <w:rsid w:val="00C1402E"/>
    <w:rsid w:val="00C16D9E"/>
    <w:rsid w:val="00C17536"/>
    <w:rsid w:val="00C20D3E"/>
    <w:rsid w:val="00C20DCB"/>
    <w:rsid w:val="00C20E39"/>
    <w:rsid w:val="00C21172"/>
    <w:rsid w:val="00C223DD"/>
    <w:rsid w:val="00C2256B"/>
    <w:rsid w:val="00C23DE0"/>
    <w:rsid w:val="00C24368"/>
    <w:rsid w:val="00C24718"/>
    <w:rsid w:val="00C2652E"/>
    <w:rsid w:val="00C274D6"/>
    <w:rsid w:val="00C277B0"/>
    <w:rsid w:val="00C33169"/>
    <w:rsid w:val="00C33233"/>
    <w:rsid w:val="00C338B0"/>
    <w:rsid w:val="00C34068"/>
    <w:rsid w:val="00C34E51"/>
    <w:rsid w:val="00C35E90"/>
    <w:rsid w:val="00C37180"/>
    <w:rsid w:val="00C440A9"/>
    <w:rsid w:val="00C453A6"/>
    <w:rsid w:val="00C4563E"/>
    <w:rsid w:val="00C47EC4"/>
    <w:rsid w:val="00C50340"/>
    <w:rsid w:val="00C506B0"/>
    <w:rsid w:val="00C53503"/>
    <w:rsid w:val="00C5387C"/>
    <w:rsid w:val="00C54B31"/>
    <w:rsid w:val="00C54B65"/>
    <w:rsid w:val="00C55F43"/>
    <w:rsid w:val="00C569CF"/>
    <w:rsid w:val="00C571CD"/>
    <w:rsid w:val="00C57225"/>
    <w:rsid w:val="00C57DED"/>
    <w:rsid w:val="00C6167F"/>
    <w:rsid w:val="00C640E2"/>
    <w:rsid w:val="00C649D3"/>
    <w:rsid w:val="00C65FF3"/>
    <w:rsid w:val="00C66864"/>
    <w:rsid w:val="00C66DAF"/>
    <w:rsid w:val="00C672F8"/>
    <w:rsid w:val="00C70879"/>
    <w:rsid w:val="00C710A5"/>
    <w:rsid w:val="00C722FA"/>
    <w:rsid w:val="00C73265"/>
    <w:rsid w:val="00C74AD8"/>
    <w:rsid w:val="00C760F0"/>
    <w:rsid w:val="00C80B59"/>
    <w:rsid w:val="00C81745"/>
    <w:rsid w:val="00C81B9C"/>
    <w:rsid w:val="00C837C1"/>
    <w:rsid w:val="00C84436"/>
    <w:rsid w:val="00C85407"/>
    <w:rsid w:val="00C8542A"/>
    <w:rsid w:val="00C8608D"/>
    <w:rsid w:val="00C8608F"/>
    <w:rsid w:val="00C865FB"/>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3B95"/>
    <w:rsid w:val="00CA4520"/>
    <w:rsid w:val="00CA5707"/>
    <w:rsid w:val="00CA7668"/>
    <w:rsid w:val="00CA778E"/>
    <w:rsid w:val="00CB0F2F"/>
    <w:rsid w:val="00CB4B08"/>
    <w:rsid w:val="00CB5209"/>
    <w:rsid w:val="00CB52B5"/>
    <w:rsid w:val="00CB611E"/>
    <w:rsid w:val="00CC11BA"/>
    <w:rsid w:val="00CC1CD6"/>
    <w:rsid w:val="00CC2CFE"/>
    <w:rsid w:val="00CC2D85"/>
    <w:rsid w:val="00CC50E4"/>
    <w:rsid w:val="00CC5CF5"/>
    <w:rsid w:val="00CD0485"/>
    <w:rsid w:val="00CD2914"/>
    <w:rsid w:val="00CD33D0"/>
    <w:rsid w:val="00CD3AAE"/>
    <w:rsid w:val="00CD416D"/>
    <w:rsid w:val="00CD4251"/>
    <w:rsid w:val="00CD5EDF"/>
    <w:rsid w:val="00CD700F"/>
    <w:rsid w:val="00CD7178"/>
    <w:rsid w:val="00CD7B65"/>
    <w:rsid w:val="00CE1907"/>
    <w:rsid w:val="00CE277C"/>
    <w:rsid w:val="00CE2D5C"/>
    <w:rsid w:val="00CE2D72"/>
    <w:rsid w:val="00CE3F13"/>
    <w:rsid w:val="00CE4C8F"/>
    <w:rsid w:val="00CE59A7"/>
    <w:rsid w:val="00CE5D5F"/>
    <w:rsid w:val="00CE71B7"/>
    <w:rsid w:val="00CE78BA"/>
    <w:rsid w:val="00CF0177"/>
    <w:rsid w:val="00CF118F"/>
    <w:rsid w:val="00CF24F1"/>
    <w:rsid w:val="00CF5576"/>
    <w:rsid w:val="00CF64BD"/>
    <w:rsid w:val="00CF66DF"/>
    <w:rsid w:val="00D00FBA"/>
    <w:rsid w:val="00D0105D"/>
    <w:rsid w:val="00D01124"/>
    <w:rsid w:val="00D01797"/>
    <w:rsid w:val="00D02C9B"/>
    <w:rsid w:val="00D03E92"/>
    <w:rsid w:val="00D05A2B"/>
    <w:rsid w:val="00D0608A"/>
    <w:rsid w:val="00D065C4"/>
    <w:rsid w:val="00D101D6"/>
    <w:rsid w:val="00D102AA"/>
    <w:rsid w:val="00D10F47"/>
    <w:rsid w:val="00D11A37"/>
    <w:rsid w:val="00D11B04"/>
    <w:rsid w:val="00D12650"/>
    <w:rsid w:val="00D12AA1"/>
    <w:rsid w:val="00D12E13"/>
    <w:rsid w:val="00D13CDC"/>
    <w:rsid w:val="00D14378"/>
    <w:rsid w:val="00D1673A"/>
    <w:rsid w:val="00D1677B"/>
    <w:rsid w:val="00D16F90"/>
    <w:rsid w:val="00D209E8"/>
    <w:rsid w:val="00D2278F"/>
    <w:rsid w:val="00D24657"/>
    <w:rsid w:val="00D24DB5"/>
    <w:rsid w:val="00D271CE"/>
    <w:rsid w:val="00D27DE0"/>
    <w:rsid w:val="00D300F3"/>
    <w:rsid w:val="00D3280C"/>
    <w:rsid w:val="00D32D14"/>
    <w:rsid w:val="00D331E7"/>
    <w:rsid w:val="00D33A3E"/>
    <w:rsid w:val="00D33CA2"/>
    <w:rsid w:val="00D3405A"/>
    <w:rsid w:val="00D349EB"/>
    <w:rsid w:val="00D35655"/>
    <w:rsid w:val="00D35D1D"/>
    <w:rsid w:val="00D40A45"/>
    <w:rsid w:val="00D40AE8"/>
    <w:rsid w:val="00D4170B"/>
    <w:rsid w:val="00D41DB7"/>
    <w:rsid w:val="00D41E62"/>
    <w:rsid w:val="00D4572E"/>
    <w:rsid w:val="00D45FE0"/>
    <w:rsid w:val="00D4728F"/>
    <w:rsid w:val="00D47A02"/>
    <w:rsid w:val="00D543A2"/>
    <w:rsid w:val="00D54EA6"/>
    <w:rsid w:val="00D56105"/>
    <w:rsid w:val="00D562DF"/>
    <w:rsid w:val="00D56DB5"/>
    <w:rsid w:val="00D57D89"/>
    <w:rsid w:val="00D60325"/>
    <w:rsid w:val="00D606FC"/>
    <w:rsid w:val="00D613D2"/>
    <w:rsid w:val="00D615A8"/>
    <w:rsid w:val="00D617FF"/>
    <w:rsid w:val="00D62C02"/>
    <w:rsid w:val="00D64720"/>
    <w:rsid w:val="00D6602D"/>
    <w:rsid w:val="00D66BE8"/>
    <w:rsid w:val="00D71184"/>
    <w:rsid w:val="00D711CF"/>
    <w:rsid w:val="00D73802"/>
    <w:rsid w:val="00D742BD"/>
    <w:rsid w:val="00D75775"/>
    <w:rsid w:val="00D75DF5"/>
    <w:rsid w:val="00D80341"/>
    <w:rsid w:val="00D80E63"/>
    <w:rsid w:val="00D82904"/>
    <w:rsid w:val="00D842BD"/>
    <w:rsid w:val="00D851C5"/>
    <w:rsid w:val="00D85724"/>
    <w:rsid w:val="00D86318"/>
    <w:rsid w:val="00D869BB"/>
    <w:rsid w:val="00D86BFB"/>
    <w:rsid w:val="00D91356"/>
    <w:rsid w:val="00D91736"/>
    <w:rsid w:val="00D93977"/>
    <w:rsid w:val="00D958AC"/>
    <w:rsid w:val="00D95A36"/>
    <w:rsid w:val="00D95BF6"/>
    <w:rsid w:val="00D96319"/>
    <w:rsid w:val="00D979B0"/>
    <w:rsid w:val="00DA1BD8"/>
    <w:rsid w:val="00DA233E"/>
    <w:rsid w:val="00DA2B26"/>
    <w:rsid w:val="00DA2E1F"/>
    <w:rsid w:val="00DA3068"/>
    <w:rsid w:val="00DA62E9"/>
    <w:rsid w:val="00DA7E93"/>
    <w:rsid w:val="00DB0668"/>
    <w:rsid w:val="00DB1016"/>
    <w:rsid w:val="00DB11B6"/>
    <w:rsid w:val="00DB15E3"/>
    <w:rsid w:val="00DB2829"/>
    <w:rsid w:val="00DB4063"/>
    <w:rsid w:val="00DB6282"/>
    <w:rsid w:val="00DB6C4F"/>
    <w:rsid w:val="00DC116E"/>
    <w:rsid w:val="00DC1B06"/>
    <w:rsid w:val="00DC1E0C"/>
    <w:rsid w:val="00DC3A73"/>
    <w:rsid w:val="00DC450E"/>
    <w:rsid w:val="00DC4BB1"/>
    <w:rsid w:val="00DC7D5F"/>
    <w:rsid w:val="00DD2841"/>
    <w:rsid w:val="00DD4764"/>
    <w:rsid w:val="00DD5568"/>
    <w:rsid w:val="00DD5C08"/>
    <w:rsid w:val="00DD5E76"/>
    <w:rsid w:val="00DD690D"/>
    <w:rsid w:val="00DD6D3C"/>
    <w:rsid w:val="00DD73B8"/>
    <w:rsid w:val="00DE0215"/>
    <w:rsid w:val="00DE0CF4"/>
    <w:rsid w:val="00DE0D46"/>
    <w:rsid w:val="00DE230B"/>
    <w:rsid w:val="00DE298D"/>
    <w:rsid w:val="00DE720E"/>
    <w:rsid w:val="00DE77C2"/>
    <w:rsid w:val="00DE7C28"/>
    <w:rsid w:val="00DF2158"/>
    <w:rsid w:val="00DF25DB"/>
    <w:rsid w:val="00DF34C0"/>
    <w:rsid w:val="00DF3599"/>
    <w:rsid w:val="00DF40EB"/>
    <w:rsid w:val="00DF47B9"/>
    <w:rsid w:val="00DF47BA"/>
    <w:rsid w:val="00DF5CFC"/>
    <w:rsid w:val="00DF6E5E"/>
    <w:rsid w:val="00DF72B8"/>
    <w:rsid w:val="00DF7804"/>
    <w:rsid w:val="00DF7B1C"/>
    <w:rsid w:val="00DF7D3D"/>
    <w:rsid w:val="00DF7F52"/>
    <w:rsid w:val="00E01842"/>
    <w:rsid w:val="00E02C68"/>
    <w:rsid w:val="00E03E3D"/>
    <w:rsid w:val="00E04B50"/>
    <w:rsid w:val="00E06D6B"/>
    <w:rsid w:val="00E06DD8"/>
    <w:rsid w:val="00E07470"/>
    <w:rsid w:val="00E07C40"/>
    <w:rsid w:val="00E10A4F"/>
    <w:rsid w:val="00E126E3"/>
    <w:rsid w:val="00E12D60"/>
    <w:rsid w:val="00E14588"/>
    <w:rsid w:val="00E148D8"/>
    <w:rsid w:val="00E14D00"/>
    <w:rsid w:val="00E150A8"/>
    <w:rsid w:val="00E157BA"/>
    <w:rsid w:val="00E161FD"/>
    <w:rsid w:val="00E167CC"/>
    <w:rsid w:val="00E17261"/>
    <w:rsid w:val="00E17889"/>
    <w:rsid w:val="00E21E03"/>
    <w:rsid w:val="00E22855"/>
    <w:rsid w:val="00E234EC"/>
    <w:rsid w:val="00E237A8"/>
    <w:rsid w:val="00E23B05"/>
    <w:rsid w:val="00E24178"/>
    <w:rsid w:val="00E25E14"/>
    <w:rsid w:val="00E262E5"/>
    <w:rsid w:val="00E263FD"/>
    <w:rsid w:val="00E27BCC"/>
    <w:rsid w:val="00E3043D"/>
    <w:rsid w:val="00E30D44"/>
    <w:rsid w:val="00E31896"/>
    <w:rsid w:val="00E31CAB"/>
    <w:rsid w:val="00E320DE"/>
    <w:rsid w:val="00E3670D"/>
    <w:rsid w:val="00E40A12"/>
    <w:rsid w:val="00E43623"/>
    <w:rsid w:val="00E43D9E"/>
    <w:rsid w:val="00E44DBB"/>
    <w:rsid w:val="00E45354"/>
    <w:rsid w:val="00E4612B"/>
    <w:rsid w:val="00E46AE6"/>
    <w:rsid w:val="00E4710D"/>
    <w:rsid w:val="00E5108D"/>
    <w:rsid w:val="00E5159C"/>
    <w:rsid w:val="00E52610"/>
    <w:rsid w:val="00E548A7"/>
    <w:rsid w:val="00E55031"/>
    <w:rsid w:val="00E55360"/>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2173"/>
    <w:rsid w:val="00E72536"/>
    <w:rsid w:val="00E726E0"/>
    <w:rsid w:val="00E727D1"/>
    <w:rsid w:val="00E727E5"/>
    <w:rsid w:val="00E72FBE"/>
    <w:rsid w:val="00E73241"/>
    <w:rsid w:val="00E73885"/>
    <w:rsid w:val="00E7429D"/>
    <w:rsid w:val="00E74DCD"/>
    <w:rsid w:val="00E760D0"/>
    <w:rsid w:val="00E768E7"/>
    <w:rsid w:val="00E805CA"/>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2C71"/>
    <w:rsid w:val="00E939E0"/>
    <w:rsid w:val="00E93F03"/>
    <w:rsid w:val="00E94CED"/>
    <w:rsid w:val="00E95088"/>
    <w:rsid w:val="00E9582E"/>
    <w:rsid w:val="00E95E65"/>
    <w:rsid w:val="00E97729"/>
    <w:rsid w:val="00EA14A9"/>
    <w:rsid w:val="00EA192E"/>
    <w:rsid w:val="00EA30F2"/>
    <w:rsid w:val="00EA6E2D"/>
    <w:rsid w:val="00EA7727"/>
    <w:rsid w:val="00EB09F7"/>
    <w:rsid w:val="00EB0ECD"/>
    <w:rsid w:val="00EB14EF"/>
    <w:rsid w:val="00EB3086"/>
    <w:rsid w:val="00EB31DF"/>
    <w:rsid w:val="00EB3BCC"/>
    <w:rsid w:val="00EB4BA2"/>
    <w:rsid w:val="00EB60FA"/>
    <w:rsid w:val="00EB656B"/>
    <w:rsid w:val="00EB6A99"/>
    <w:rsid w:val="00EB7304"/>
    <w:rsid w:val="00EB7EF8"/>
    <w:rsid w:val="00EC0477"/>
    <w:rsid w:val="00EC36B1"/>
    <w:rsid w:val="00EC3FB7"/>
    <w:rsid w:val="00EC469E"/>
    <w:rsid w:val="00EC7B60"/>
    <w:rsid w:val="00ED0540"/>
    <w:rsid w:val="00ED073A"/>
    <w:rsid w:val="00ED1A4C"/>
    <w:rsid w:val="00ED4708"/>
    <w:rsid w:val="00ED47A8"/>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5142"/>
    <w:rsid w:val="00EF66BB"/>
    <w:rsid w:val="00EF7B27"/>
    <w:rsid w:val="00F01270"/>
    <w:rsid w:val="00F0181A"/>
    <w:rsid w:val="00F029F1"/>
    <w:rsid w:val="00F03ED1"/>
    <w:rsid w:val="00F040EA"/>
    <w:rsid w:val="00F04B5D"/>
    <w:rsid w:val="00F06980"/>
    <w:rsid w:val="00F11660"/>
    <w:rsid w:val="00F1249A"/>
    <w:rsid w:val="00F12A79"/>
    <w:rsid w:val="00F12FC9"/>
    <w:rsid w:val="00F1488F"/>
    <w:rsid w:val="00F159C5"/>
    <w:rsid w:val="00F15CB2"/>
    <w:rsid w:val="00F161F2"/>
    <w:rsid w:val="00F166BD"/>
    <w:rsid w:val="00F21128"/>
    <w:rsid w:val="00F211BD"/>
    <w:rsid w:val="00F23418"/>
    <w:rsid w:val="00F23A4A"/>
    <w:rsid w:val="00F265C8"/>
    <w:rsid w:val="00F2711D"/>
    <w:rsid w:val="00F27B4C"/>
    <w:rsid w:val="00F30C02"/>
    <w:rsid w:val="00F314D2"/>
    <w:rsid w:val="00F32B7B"/>
    <w:rsid w:val="00F34562"/>
    <w:rsid w:val="00F34DBA"/>
    <w:rsid w:val="00F34E51"/>
    <w:rsid w:val="00F354F5"/>
    <w:rsid w:val="00F356E4"/>
    <w:rsid w:val="00F37B1E"/>
    <w:rsid w:val="00F43ED8"/>
    <w:rsid w:val="00F4405B"/>
    <w:rsid w:val="00F45647"/>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6C1B"/>
    <w:rsid w:val="00F67CD7"/>
    <w:rsid w:val="00F7258E"/>
    <w:rsid w:val="00F72C4A"/>
    <w:rsid w:val="00F72ECD"/>
    <w:rsid w:val="00F738A8"/>
    <w:rsid w:val="00F75B37"/>
    <w:rsid w:val="00F75BA4"/>
    <w:rsid w:val="00F77915"/>
    <w:rsid w:val="00F80E94"/>
    <w:rsid w:val="00F81C67"/>
    <w:rsid w:val="00F829DE"/>
    <w:rsid w:val="00F83694"/>
    <w:rsid w:val="00F83E27"/>
    <w:rsid w:val="00F854E6"/>
    <w:rsid w:val="00F87835"/>
    <w:rsid w:val="00F87A0D"/>
    <w:rsid w:val="00F90DB7"/>
    <w:rsid w:val="00F92FDF"/>
    <w:rsid w:val="00FA13C1"/>
    <w:rsid w:val="00FA21C3"/>
    <w:rsid w:val="00FA2E88"/>
    <w:rsid w:val="00FA37F5"/>
    <w:rsid w:val="00FB0F0F"/>
    <w:rsid w:val="00FB2199"/>
    <w:rsid w:val="00FB2EBE"/>
    <w:rsid w:val="00FB4255"/>
    <w:rsid w:val="00FB43BC"/>
    <w:rsid w:val="00FB4859"/>
    <w:rsid w:val="00FB679D"/>
    <w:rsid w:val="00FB67DF"/>
    <w:rsid w:val="00FB69DA"/>
    <w:rsid w:val="00FB7144"/>
    <w:rsid w:val="00FB7A1D"/>
    <w:rsid w:val="00FB7AB4"/>
    <w:rsid w:val="00FC1C06"/>
    <w:rsid w:val="00FC1D9E"/>
    <w:rsid w:val="00FC2297"/>
    <w:rsid w:val="00FC2FC6"/>
    <w:rsid w:val="00FC34A8"/>
    <w:rsid w:val="00FC3F74"/>
    <w:rsid w:val="00FC465D"/>
    <w:rsid w:val="00FC6581"/>
    <w:rsid w:val="00FC6BF0"/>
    <w:rsid w:val="00FC6FEB"/>
    <w:rsid w:val="00FC73E7"/>
    <w:rsid w:val="00FC7C55"/>
    <w:rsid w:val="00FD038B"/>
    <w:rsid w:val="00FD0F12"/>
    <w:rsid w:val="00FD18AD"/>
    <w:rsid w:val="00FD24E3"/>
    <w:rsid w:val="00FD3FC0"/>
    <w:rsid w:val="00FD7661"/>
    <w:rsid w:val="00FE0189"/>
    <w:rsid w:val="00FE0C09"/>
    <w:rsid w:val="00FE1EBB"/>
    <w:rsid w:val="00FE2F97"/>
    <w:rsid w:val="00FE3011"/>
    <w:rsid w:val="00FE4D1E"/>
    <w:rsid w:val="00FE4FA7"/>
    <w:rsid w:val="00FE53BF"/>
    <w:rsid w:val="00FE5C20"/>
    <w:rsid w:val="00FE63E0"/>
    <w:rsid w:val="00FE6789"/>
    <w:rsid w:val="00FF0023"/>
    <w:rsid w:val="00FF0987"/>
    <w:rsid w:val="00FF21D7"/>
    <w:rsid w:val="00FF389B"/>
    <w:rsid w:val="00FF55D6"/>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6AD3924-7AFE-4C4E-AB67-92F543C8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71A"/>
    <w:rPr>
      <w:sz w:val="22"/>
    </w:rPr>
  </w:style>
  <w:style w:type="paragraph" w:styleId="Heading1">
    <w:name w:val="heading 1"/>
    <w:basedOn w:val="Normal"/>
    <w:next w:val="Normal"/>
    <w:link w:val="Heading1Char"/>
    <w:autoRedefine/>
    <w:uiPriority w:val="9"/>
    <w:qFormat/>
    <w:rsid w:val="00FB43BC"/>
    <w:pPr>
      <w:pageBreakBefore/>
      <w:numPr>
        <w:numId w:val="27"/>
      </w:numPr>
      <w:spacing w:before="240" w:line="360" w:lineRule="auto"/>
      <w:jc w:val="both"/>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nhideWhenUsed/>
    <w:qFormat/>
    <w:rsid w:val="004F5136"/>
    <w:pPr>
      <w:numPr>
        <w:ilvl w:val="1"/>
        <w:numId w:val="28"/>
      </w:numPr>
      <w:spacing w:before="120" w:after="120" w:line="360" w:lineRule="auto"/>
      <w:jc w:val="both"/>
      <w:outlineLvl w:val="1"/>
    </w:pPr>
    <w:rPr>
      <w:rFonts w:eastAsiaTheme="majorEastAsia" w:cstheme="majorBidi"/>
      <w:b/>
      <w:sz w:val="24"/>
      <w:szCs w:val="26"/>
    </w:rPr>
  </w:style>
  <w:style w:type="paragraph" w:styleId="Heading3">
    <w:name w:val="heading 3"/>
    <w:basedOn w:val="Normal"/>
    <w:next w:val="Normal"/>
    <w:link w:val="Heading3Char"/>
    <w:unhideWhenUsed/>
    <w:qFormat/>
    <w:rsid w:val="00BF2530"/>
    <w:pPr>
      <w:keepNext/>
      <w:keepLines/>
      <w:numPr>
        <w:ilvl w:val="2"/>
        <w:numId w:val="28"/>
      </w:numPr>
      <w:spacing w:before="120" w:after="120" w:line="360" w:lineRule="auto"/>
      <w:jc w:val="both"/>
      <w:outlineLvl w:val="2"/>
    </w:pPr>
    <w:rPr>
      <w:rFonts w:eastAsiaTheme="majorEastAsia" w:cstheme="majorBidi"/>
      <w:b/>
      <w:i/>
    </w:rPr>
  </w:style>
  <w:style w:type="paragraph" w:styleId="Heading4">
    <w:name w:val="heading 4"/>
    <w:basedOn w:val="Normal"/>
    <w:next w:val="Normal"/>
    <w:autoRedefine/>
    <w:qFormat/>
    <w:rsid w:val="00BF2530"/>
    <w:pPr>
      <w:keepNext/>
      <w:numPr>
        <w:ilvl w:val="3"/>
        <w:numId w:val="28"/>
      </w:numPr>
      <w:spacing w:before="120" w:after="120" w:line="360" w:lineRule="auto"/>
      <w:ind w:left="862" w:hanging="862"/>
      <w:outlineLvl w:val="3"/>
    </w:pPr>
    <w:rPr>
      <w:i/>
    </w:rPr>
  </w:style>
  <w:style w:type="paragraph" w:styleId="Heading5">
    <w:name w:val="heading 5"/>
    <w:basedOn w:val="Normal"/>
    <w:next w:val="Normal"/>
    <w:link w:val="Heading5Char"/>
    <w:autoRedefine/>
    <w:qFormat/>
    <w:rsid w:val="00FB43BC"/>
    <w:pPr>
      <w:numPr>
        <w:ilvl w:val="4"/>
        <w:numId w:val="28"/>
      </w:numPr>
      <w:spacing w:before="120" w:after="120" w:line="360" w:lineRule="auto"/>
      <w:ind w:left="567" w:hanging="567"/>
      <w:outlineLvl w:val="4"/>
    </w:pPr>
    <w:rPr>
      <w:b/>
      <w:bCs/>
      <w:iCs/>
      <w:sz w:val="24"/>
      <w:szCs w:val="26"/>
    </w:rPr>
  </w:style>
  <w:style w:type="paragraph" w:styleId="Heading6">
    <w:name w:val="heading 6"/>
    <w:basedOn w:val="Normal"/>
    <w:next w:val="Normal"/>
    <w:link w:val="Heading6Char"/>
    <w:semiHidden/>
    <w:unhideWhenUsed/>
    <w:qFormat/>
    <w:rsid w:val="005F1E22"/>
    <w:pPr>
      <w:keepNext/>
      <w:keepLines/>
      <w:numPr>
        <w:ilvl w:val="5"/>
        <w:numId w:val="2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5F1E22"/>
    <w:pPr>
      <w:keepNext/>
      <w:keepLines/>
      <w:numPr>
        <w:ilvl w:val="6"/>
        <w:numId w:val="2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5F1E22"/>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F1E22"/>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qFormat/>
    <w:rsid w:val="00FB43BC"/>
    <w:pPr>
      <w:pageBreakBefore/>
      <w:spacing w:before="120" w:after="120" w:line="312" w:lineRule="auto"/>
      <w:jc w:val="center"/>
    </w:pPr>
    <w:rPr>
      <w:b/>
      <w:bCs/>
      <w:sz w:val="28"/>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b/>
      <w:szCs w:val="20"/>
    </w:rPr>
  </w:style>
  <w:style w:type="paragraph" w:styleId="TOC1">
    <w:name w:val="toc 1"/>
    <w:basedOn w:val="Normal"/>
    <w:next w:val="Normal"/>
    <w:autoRedefine/>
    <w:uiPriority w:val="39"/>
    <w:rsid w:val="0010671A"/>
    <w:pPr>
      <w:spacing w:before="120" w:after="120" w:line="288" w:lineRule="auto"/>
    </w:pPr>
    <w:rPr>
      <w:rFonts w:cstheme="majorHAnsi"/>
      <w:b/>
      <w:bCs/>
      <w:caps/>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basedOn w:val="DefaultParagraphFont"/>
    <w:link w:val="Heading1"/>
    <w:uiPriority w:val="9"/>
    <w:rsid w:val="00FB43BC"/>
    <w:rPr>
      <w:rFonts w:eastAsiaTheme="majorEastAsia" w:cstheme="majorBidi"/>
      <w:b/>
      <w:color w:val="000000" w:themeColor="text1"/>
      <w:szCs w:val="32"/>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basedOn w:val="DefaultParagraphFont"/>
    <w:link w:val="Heading3"/>
    <w:rsid w:val="00BF2530"/>
    <w:rPr>
      <w:rFonts w:eastAsiaTheme="majorEastAsia" w:cstheme="majorBidi"/>
      <w:b/>
      <w:i/>
      <w:sz w:val="22"/>
    </w:rPr>
  </w:style>
  <w:style w:type="character" w:customStyle="1" w:styleId="Heading5Char">
    <w:name w:val="Heading 5 Char"/>
    <w:link w:val="Heading5"/>
    <w:rsid w:val="00FB43BC"/>
    <w:rPr>
      <w:b/>
      <w:bCs/>
      <w:iCs/>
      <w:sz w:val="24"/>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ind w:firstLine="720"/>
      <w:jc w:val="both"/>
    </w:pPr>
    <w:rPr>
      <w:sz w:val="26"/>
      <w:szCs w:val="20"/>
    </w:rPr>
  </w:style>
  <w:style w:type="paragraph" w:styleId="TOC2">
    <w:name w:val="toc 2"/>
    <w:basedOn w:val="Normal"/>
    <w:next w:val="Normal"/>
    <w:autoRedefine/>
    <w:uiPriority w:val="39"/>
    <w:rsid w:val="0010671A"/>
    <w:pPr>
      <w:tabs>
        <w:tab w:val="right" w:leader="dot" w:pos="9062"/>
      </w:tabs>
      <w:spacing w:before="120" w:after="120" w:line="288" w:lineRule="auto"/>
      <w:ind w:left="426" w:hanging="426"/>
    </w:pPr>
    <w:rPr>
      <w:rFonts w:cstheme="minorHAnsi"/>
      <w:b/>
      <w:bCs/>
      <w:szCs w:val="20"/>
    </w:rPr>
  </w:style>
  <w:style w:type="paragraph" w:styleId="TOC3">
    <w:name w:val="toc 3"/>
    <w:basedOn w:val="Normal"/>
    <w:next w:val="Normal"/>
    <w:autoRedefine/>
    <w:uiPriority w:val="39"/>
    <w:rsid w:val="0010671A"/>
    <w:pPr>
      <w:spacing w:before="120" w:after="120" w:line="288" w:lineRule="auto"/>
      <w:ind w:left="278"/>
    </w:pPr>
    <w:rPr>
      <w:rFonts w:cstheme="minorHAnsi"/>
      <w:szCs w:val="20"/>
    </w:rPr>
  </w:style>
  <w:style w:type="paragraph" w:styleId="TOC4">
    <w:name w:val="toc 4"/>
    <w:basedOn w:val="Normal"/>
    <w:next w:val="Normal"/>
    <w:autoRedefine/>
    <w:uiPriority w:val="39"/>
    <w:rsid w:val="0010671A"/>
    <w:pPr>
      <w:spacing w:before="120" w:after="120" w:line="288" w:lineRule="auto"/>
      <w:ind w:left="561"/>
    </w:pPr>
    <w:rPr>
      <w:rFonts w:cstheme="minorHAnsi"/>
      <w:i/>
      <w:szCs w:val="20"/>
    </w:rPr>
  </w:style>
  <w:style w:type="paragraph" w:styleId="TOC5">
    <w:name w:val="toc 5"/>
    <w:basedOn w:val="Normal"/>
    <w:next w:val="Normal"/>
    <w:autoRedefine/>
    <w:uiPriority w:val="39"/>
    <w:rsid w:val="0010671A"/>
    <w:pPr>
      <w:spacing w:before="120" w:after="120" w:line="288" w:lineRule="auto"/>
      <w:ind w:left="839"/>
    </w:pPr>
    <w:rPr>
      <w:rFonts w:cstheme="minorHAnsi"/>
      <w:b/>
      <w:szCs w:val="20"/>
    </w:rPr>
  </w:style>
  <w:style w:type="paragraph" w:styleId="TOCHeading">
    <w:name w:val="TOC Heading"/>
    <w:basedOn w:val="Heading1"/>
    <w:next w:val="Normal"/>
    <w:uiPriority w:val="39"/>
    <w:unhideWhenUsed/>
    <w:qFormat/>
    <w:rsid w:val="0010671A"/>
    <w:pPr>
      <w:keepLines/>
      <w:spacing w:before="480"/>
      <w:outlineLvl w:val="9"/>
    </w:pPr>
    <w:rPr>
      <w:bCs/>
      <w:i/>
      <w:iCs/>
      <w:color w:val="auto"/>
      <w:sz w:val="22"/>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323EB1"/>
    <w:pPr>
      <w:spacing w:after="200" w:line="360" w:lineRule="auto"/>
    </w:pPr>
    <w:rPr>
      <w:b/>
      <w:bCs/>
      <w:i/>
      <w:szCs w:val="18"/>
    </w:rPr>
  </w:style>
  <w:style w:type="paragraph" w:styleId="TableofFigures">
    <w:name w:val="table of figures"/>
    <w:basedOn w:val="Normal"/>
    <w:next w:val="Normal"/>
    <w:uiPriority w:val="99"/>
    <w:rsid w:val="001C342F"/>
  </w:style>
  <w:style w:type="paragraph" w:styleId="Revision">
    <w:name w:val="Revision"/>
    <w:hidden/>
    <w:uiPriority w:val="99"/>
    <w:semiHidden/>
    <w:rsid w:val="00320C61"/>
    <w:rPr>
      <w:rFonts w:ascii="VNtimes new roman" w:hAnsi="VNtimes new roman"/>
    </w:rPr>
  </w:style>
  <w:style w:type="character" w:customStyle="1" w:styleId="Heading6Char">
    <w:name w:val="Heading 6 Char"/>
    <w:basedOn w:val="DefaultParagraphFont"/>
    <w:link w:val="Heading6"/>
    <w:semiHidden/>
    <w:rsid w:val="005F1E2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5F1E2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5F1E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5F1E22"/>
    <w:rPr>
      <w:rFonts w:asciiTheme="majorHAnsi" w:eastAsiaTheme="majorEastAsia" w:hAnsiTheme="majorHAnsi" w:cstheme="majorBidi"/>
      <w:i/>
      <w:iCs/>
      <w:color w:val="272727" w:themeColor="text1" w:themeTint="D8"/>
      <w:sz w:val="21"/>
      <w:szCs w:val="21"/>
    </w:rPr>
  </w:style>
  <w:style w:type="paragraph" w:styleId="TOC6">
    <w:name w:val="toc 6"/>
    <w:basedOn w:val="Normal"/>
    <w:next w:val="Normal"/>
    <w:autoRedefine/>
    <w:unhideWhenUsed/>
    <w:rsid w:val="008A2BC8"/>
    <w:pPr>
      <w:ind w:left="1120"/>
    </w:pPr>
    <w:rPr>
      <w:rFonts w:asciiTheme="minorHAnsi" w:hAnsiTheme="minorHAnsi" w:cstheme="minorHAnsi"/>
      <w:sz w:val="20"/>
      <w:szCs w:val="20"/>
    </w:rPr>
  </w:style>
  <w:style w:type="paragraph" w:styleId="TOC7">
    <w:name w:val="toc 7"/>
    <w:basedOn w:val="Normal"/>
    <w:next w:val="Normal"/>
    <w:autoRedefine/>
    <w:unhideWhenUsed/>
    <w:rsid w:val="008A2BC8"/>
    <w:pPr>
      <w:ind w:left="1400"/>
    </w:pPr>
    <w:rPr>
      <w:rFonts w:asciiTheme="minorHAnsi" w:hAnsiTheme="minorHAnsi" w:cstheme="minorHAnsi"/>
      <w:sz w:val="20"/>
      <w:szCs w:val="20"/>
    </w:rPr>
  </w:style>
  <w:style w:type="paragraph" w:styleId="TOC8">
    <w:name w:val="toc 8"/>
    <w:basedOn w:val="Normal"/>
    <w:next w:val="Normal"/>
    <w:autoRedefine/>
    <w:unhideWhenUsed/>
    <w:rsid w:val="008A2BC8"/>
    <w:pPr>
      <w:ind w:left="1680"/>
    </w:pPr>
    <w:rPr>
      <w:rFonts w:asciiTheme="minorHAnsi" w:hAnsiTheme="minorHAnsi" w:cstheme="minorHAnsi"/>
      <w:sz w:val="20"/>
      <w:szCs w:val="20"/>
    </w:rPr>
  </w:style>
  <w:style w:type="paragraph" w:styleId="TOC9">
    <w:name w:val="toc 9"/>
    <w:basedOn w:val="Normal"/>
    <w:next w:val="Normal"/>
    <w:autoRedefine/>
    <w:unhideWhenUsed/>
    <w:rsid w:val="008A2BC8"/>
    <w:pPr>
      <w:ind w:left="1960"/>
    </w:pPr>
    <w:rPr>
      <w:rFonts w:asciiTheme="minorHAnsi" w:hAnsiTheme="minorHAnsi" w:cstheme="minorHAnsi"/>
      <w:sz w:val="20"/>
      <w:szCs w:val="20"/>
    </w:rPr>
  </w:style>
  <w:style w:type="character" w:customStyle="1" w:styleId="Heading2Char">
    <w:name w:val="Heading 2 Char"/>
    <w:basedOn w:val="DefaultParagraphFont"/>
    <w:link w:val="Heading2"/>
    <w:rsid w:val="004F5136"/>
    <w:rPr>
      <w:rFonts w:eastAsiaTheme="majorEastAsia" w:cstheme="majorBidi"/>
      <w:b/>
      <w:sz w:val="24"/>
      <w:szCs w:val="26"/>
    </w:rPr>
  </w:style>
  <w:style w:type="numbering" w:customStyle="1" w:styleId="Style1">
    <w:name w:val="Style1"/>
    <w:uiPriority w:val="99"/>
    <w:rsid w:val="004F5136"/>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65955477">
      <w:bodyDiv w:val="1"/>
      <w:marLeft w:val="0"/>
      <w:marRight w:val="0"/>
      <w:marTop w:val="0"/>
      <w:marBottom w:val="0"/>
      <w:divBdr>
        <w:top w:val="none" w:sz="0" w:space="0" w:color="auto"/>
        <w:left w:val="none" w:sz="0" w:space="0" w:color="auto"/>
        <w:bottom w:val="none" w:sz="0" w:space="0" w:color="auto"/>
        <w:right w:val="none" w:sz="0" w:space="0" w:color="auto"/>
      </w:divBdr>
    </w:div>
    <w:div w:id="79959009">
      <w:bodyDiv w:val="1"/>
      <w:marLeft w:val="0"/>
      <w:marRight w:val="0"/>
      <w:marTop w:val="0"/>
      <w:marBottom w:val="0"/>
      <w:divBdr>
        <w:top w:val="none" w:sz="0" w:space="0" w:color="auto"/>
        <w:left w:val="none" w:sz="0" w:space="0" w:color="auto"/>
        <w:bottom w:val="none" w:sz="0" w:space="0" w:color="auto"/>
        <w:right w:val="none" w:sz="0" w:space="0" w:color="auto"/>
      </w:divBdr>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73226293">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548106428">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64585">
      <w:bodyDiv w:val="1"/>
      <w:marLeft w:val="0"/>
      <w:marRight w:val="0"/>
      <w:marTop w:val="0"/>
      <w:marBottom w:val="0"/>
      <w:divBdr>
        <w:top w:val="none" w:sz="0" w:space="0" w:color="auto"/>
        <w:left w:val="none" w:sz="0" w:space="0" w:color="auto"/>
        <w:bottom w:val="none" w:sz="0" w:space="0" w:color="auto"/>
        <w:right w:val="none" w:sz="0" w:space="0" w:color="auto"/>
      </w:divBdr>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367802307">
      <w:bodyDiv w:val="1"/>
      <w:marLeft w:val="0"/>
      <w:marRight w:val="0"/>
      <w:marTop w:val="0"/>
      <w:marBottom w:val="0"/>
      <w:divBdr>
        <w:top w:val="none" w:sz="0" w:space="0" w:color="auto"/>
        <w:left w:val="none" w:sz="0" w:space="0" w:color="auto"/>
        <w:bottom w:val="none" w:sz="0" w:space="0" w:color="auto"/>
        <w:right w:val="none" w:sz="0" w:space="0" w:color="auto"/>
      </w:divBdr>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1828129195">
      <w:bodyDiv w:val="1"/>
      <w:marLeft w:val="0"/>
      <w:marRight w:val="0"/>
      <w:marTop w:val="0"/>
      <w:marBottom w:val="0"/>
      <w:divBdr>
        <w:top w:val="none" w:sz="0" w:space="0" w:color="auto"/>
        <w:left w:val="none" w:sz="0" w:space="0" w:color="auto"/>
        <w:bottom w:val="none" w:sz="0" w:space="0" w:color="auto"/>
        <w:right w:val="none" w:sz="0" w:space="0" w:color="auto"/>
      </w:divBdr>
    </w:div>
    <w:div w:id="1847086740">
      <w:bodyDiv w:val="1"/>
      <w:marLeft w:val="0"/>
      <w:marRight w:val="0"/>
      <w:marTop w:val="0"/>
      <w:marBottom w:val="0"/>
      <w:divBdr>
        <w:top w:val="none" w:sz="0" w:space="0" w:color="auto"/>
        <w:left w:val="none" w:sz="0" w:space="0" w:color="auto"/>
        <w:bottom w:val="none" w:sz="0" w:space="0" w:color="auto"/>
        <w:right w:val="none" w:sz="0" w:space="0" w:color="auto"/>
      </w:divBdr>
    </w:div>
    <w:div w:id="1955557872">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46321913">
      <w:bodyDiv w:val="1"/>
      <w:marLeft w:val="0"/>
      <w:marRight w:val="0"/>
      <w:marTop w:val="0"/>
      <w:marBottom w:val="0"/>
      <w:divBdr>
        <w:top w:val="none" w:sz="0" w:space="0" w:color="auto"/>
        <w:left w:val="none" w:sz="0" w:space="0" w:color="auto"/>
        <w:bottom w:val="none" w:sz="0" w:space="0" w:color="auto"/>
        <w:right w:val="none" w:sz="0" w:space="0" w:color="auto"/>
      </w:divBdr>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28112679">
      <w:bodyDiv w:val="1"/>
      <w:marLeft w:val="0"/>
      <w:marRight w:val="0"/>
      <w:marTop w:val="0"/>
      <w:marBottom w:val="0"/>
      <w:divBdr>
        <w:top w:val="none" w:sz="0" w:space="0" w:color="auto"/>
        <w:left w:val="none" w:sz="0" w:space="0" w:color="auto"/>
        <w:bottom w:val="none" w:sz="0" w:space="0" w:color="auto"/>
        <w:right w:val="none" w:sz="0" w:space="0" w:color="auto"/>
      </w:divBdr>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KHMT\&#272;&#7890;%20&#193;N\&#272;&#7890;%20&#193;N%20TN\KHMT-Bao%20cao%20DATN%20%5bten%20sinh%20vien%5d%20-%20Englis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2E2E01B7-ADEF-415B-93F2-47A30A9FF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KHMT-Bao cao DATN [ten sinh vien] - English.dotx</Template>
  <TotalTime>282</TotalTime>
  <Pages>17</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7161</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MaiNga</dc:creator>
  <cp:keywords/>
  <dc:description/>
  <cp:lastModifiedBy>ADMIN</cp:lastModifiedBy>
  <cp:revision>36</cp:revision>
  <cp:lastPrinted>2007-10-14T16:26:00Z</cp:lastPrinted>
  <dcterms:created xsi:type="dcterms:W3CDTF">2022-09-27T03:21:00Z</dcterms:created>
  <dcterms:modified xsi:type="dcterms:W3CDTF">2022-10-14T04:13:00Z</dcterms:modified>
</cp:coreProperties>
</file>